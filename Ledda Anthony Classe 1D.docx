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3002D" w14:textId="0AB89DF4" w:rsidR="00520500" w:rsidRPr="00520500" w:rsidRDefault="00520500" w:rsidP="00423434">
      <w:pPr>
        <w:pStyle w:val="Titre"/>
      </w:pPr>
      <w:r w:rsidRPr="00520500">
        <w:t>i100 - Distinguer, préparer et évaluer des données</w:t>
      </w:r>
    </w:p>
    <w:p w14:paraId="162729E1" w14:textId="67905788" w:rsidR="00520500" w:rsidRPr="00520500" w:rsidRDefault="00520500" w:rsidP="00520500">
      <w:pPr>
        <w:pStyle w:val="Sous-titre"/>
      </w:pPr>
      <w:r>
        <w:rPr>
          <w:noProof/>
          <w:color w:val="5B9BD5" w:themeColor="accent5"/>
          <w:sz w:val="72"/>
          <w:szCs w:val="72"/>
        </w:rPr>
        <w:drawing>
          <wp:anchor distT="0" distB="0" distL="114300" distR="114300" simplePos="0" relativeHeight="251674624" behindDoc="1" locked="0" layoutInCell="1" allowOverlap="1" wp14:anchorId="289F4184" wp14:editId="0D7F1734">
            <wp:simplePos x="0" y="0"/>
            <wp:positionH relativeFrom="margin">
              <wp:align>center</wp:align>
            </wp:positionH>
            <wp:positionV relativeFrom="paragraph">
              <wp:posOffset>265430</wp:posOffset>
            </wp:positionV>
            <wp:extent cx="5264150" cy="3505200"/>
            <wp:effectExtent l="0" t="0" r="0" b="0"/>
            <wp:wrapNone/>
            <wp:docPr id="2" name="Image 2" descr="Une image contenant obje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tection-donnees-cni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0500">
        <w:t>Ledda Anthony</w:t>
      </w:r>
    </w:p>
    <w:p w14:paraId="2011B570" w14:textId="4C20EE9F" w:rsidR="00520500" w:rsidRDefault="00520500" w:rsidP="00423434">
      <w:pPr>
        <w:pStyle w:val="Titre"/>
        <w:sectPr w:rsidR="00520500" w:rsidSect="00520500">
          <w:headerReference w:type="default" r:id="rId9"/>
          <w:footerReference w:type="default" r:id="rId10"/>
          <w:pgSz w:w="11906" w:h="16838" w:code="9"/>
          <w:pgMar w:top="1418" w:right="1418" w:bottom="1418" w:left="1418" w:header="709" w:footer="709" w:gutter="0"/>
          <w:cols w:space="708"/>
          <w:vAlign w:val="center"/>
          <w:titlePg/>
          <w:docGrid w:linePitch="360"/>
        </w:sectPr>
      </w:pPr>
    </w:p>
    <w:p w14:paraId="149E604B" w14:textId="4A402E32" w:rsidR="00F8599B" w:rsidRPr="00F8599B" w:rsidRDefault="00F8599B" w:rsidP="00423434">
      <w:pPr>
        <w:pStyle w:val="Titre1"/>
      </w:pPr>
      <w:r w:rsidRPr="00F8599B">
        <w:lastRenderedPageBreak/>
        <w:t>Définition du titre</w:t>
      </w:r>
    </w:p>
    <w:p w14:paraId="70CAA918" w14:textId="19D0BD0C" w:rsidR="00195F5C" w:rsidRPr="008F0D9E" w:rsidRDefault="008F0D9E" w:rsidP="00423434">
      <w:pPr>
        <w:pStyle w:val="Titre1"/>
        <w:rPr>
          <w:sz w:val="24"/>
          <w:szCs w:val="24"/>
        </w:rPr>
      </w:pPr>
      <w:r w:rsidRPr="00F8599B">
        <w:rPr>
          <w:rStyle w:val="titre4Car0"/>
        </w:rPr>
        <w:t>Disti</w:t>
      </w:r>
      <w:r w:rsidR="00A77A24">
        <w:rPr>
          <w:rStyle w:val="titre4Car0"/>
        </w:rPr>
        <w:t>n</w:t>
      </w:r>
      <w:r w:rsidRPr="00F8599B">
        <w:rPr>
          <w:rStyle w:val="titre4Car0"/>
        </w:rPr>
        <w:t>guer</w:t>
      </w:r>
      <w:r w:rsidRPr="00F8599B">
        <w:rPr>
          <w:rStyle w:val="titre4Car0"/>
          <w:u w:val="none"/>
        </w:rPr>
        <w:t> :</w:t>
      </w:r>
      <w:r w:rsidRPr="007C3FD2">
        <w:rPr>
          <w:sz w:val="24"/>
          <w:szCs w:val="24"/>
          <w:u w:val="none"/>
        </w:rPr>
        <w:t xml:space="preserve"> </w:t>
      </w:r>
      <w:r w:rsidR="00FF725D">
        <w:rPr>
          <w:rStyle w:val="ParagraphedelisteCar"/>
          <w:color w:val="000000" w:themeColor="text1"/>
          <w:u w:val="none"/>
        </w:rPr>
        <w:t>Par exemple différencier le nom de famille  et le prénom d’un utilisateur.</w:t>
      </w:r>
      <w:r w:rsidR="00FF725D" w:rsidRPr="00FF725D">
        <w:rPr>
          <w:rStyle w:val="ParagraphedelisteCar"/>
          <w:color w:val="000000" w:themeColor="text1"/>
          <w:u w:val="none"/>
        </w:rPr>
        <w:t xml:space="preserve"> </w:t>
      </w:r>
      <w:r w:rsidR="00FF725D" w:rsidRPr="008330FB">
        <w:rPr>
          <w:rStyle w:val="ParagraphedelisteCar"/>
          <w:color w:val="000000" w:themeColor="text1"/>
          <w:u w:val="none"/>
        </w:rPr>
        <w:t xml:space="preserve">C’est reconnaître, faire la différence entre plusieurs </w:t>
      </w:r>
      <w:r w:rsidR="00FF725D">
        <w:rPr>
          <w:rStyle w:val="ParagraphedelisteCar"/>
          <w:color w:val="000000" w:themeColor="text1"/>
          <w:u w:val="none"/>
        </w:rPr>
        <w:t>éléments</w:t>
      </w:r>
      <w:r w:rsidR="00FF725D" w:rsidRPr="008330FB">
        <w:rPr>
          <w:rStyle w:val="ParagraphedelisteCar"/>
          <w:color w:val="000000" w:themeColor="text1"/>
          <w:u w:val="none"/>
        </w:rPr>
        <w:t>.</w:t>
      </w:r>
    </w:p>
    <w:p w14:paraId="516661E6" w14:textId="01E55DEC" w:rsidR="008F0D9E" w:rsidRPr="008330FB" w:rsidRDefault="008F0D9E" w:rsidP="00423434">
      <w:pPr>
        <w:pStyle w:val="Titre1"/>
        <w:rPr>
          <w:rStyle w:val="ParagraphedelisteCar"/>
          <w:color w:val="000000" w:themeColor="text1"/>
          <w:u w:val="none"/>
        </w:rPr>
      </w:pPr>
      <w:r w:rsidRPr="00F8599B">
        <w:rPr>
          <w:rStyle w:val="titre4Car0"/>
        </w:rPr>
        <w:t>Préparer</w:t>
      </w:r>
      <w:r w:rsidRPr="00F8599B">
        <w:rPr>
          <w:rStyle w:val="titre4Car0"/>
          <w:u w:val="none"/>
        </w:rPr>
        <w:t> :</w:t>
      </w:r>
      <w:r w:rsidRPr="007C3FD2">
        <w:rPr>
          <w:sz w:val="24"/>
          <w:szCs w:val="24"/>
          <w:u w:val="none"/>
        </w:rPr>
        <w:t xml:space="preserve"> </w:t>
      </w:r>
      <w:r w:rsidR="00FF725D" w:rsidRPr="00FF725D">
        <w:rPr>
          <w:rStyle w:val="ParagraphedelisteCar"/>
          <w:color w:val="000000" w:themeColor="text1"/>
          <w:u w:val="none"/>
        </w:rPr>
        <w:t xml:space="preserve">Dans notre thème ce sera </w:t>
      </w:r>
      <w:r w:rsidR="00FF725D">
        <w:rPr>
          <w:rStyle w:val="ParagraphedelisteCar"/>
          <w:color w:val="000000" w:themeColor="text1"/>
          <w:u w:val="none"/>
        </w:rPr>
        <w:t>« </w:t>
      </w:r>
      <w:r w:rsidR="00FF725D" w:rsidRPr="00FF725D">
        <w:rPr>
          <w:rStyle w:val="ParagraphedelisteCar"/>
          <w:color w:val="000000" w:themeColor="text1"/>
          <w:u w:val="none"/>
        </w:rPr>
        <w:t>clavioter</w:t>
      </w:r>
      <w:r w:rsidR="00FF725D">
        <w:rPr>
          <w:rStyle w:val="ParagraphedelisteCar"/>
          <w:color w:val="000000" w:themeColor="text1"/>
          <w:u w:val="none"/>
        </w:rPr>
        <w:t> »</w:t>
      </w:r>
      <w:r w:rsidR="00FF725D" w:rsidRPr="00FF725D">
        <w:rPr>
          <w:rStyle w:val="ParagraphedelisteCar"/>
          <w:color w:val="000000" w:themeColor="text1"/>
          <w:u w:val="none"/>
        </w:rPr>
        <w:t xml:space="preserve"> des données dans un formulaire par exemple</w:t>
      </w:r>
      <w:r w:rsidR="00FF725D">
        <w:rPr>
          <w:rStyle w:val="ParagraphedelisteCar"/>
          <w:color w:val="000000" w:themeColor="text1"/>
          <w:u w:val="none"/>
        </w:rPr>
        <w:t xml:space="preserve">. </w:t>
      </w:r>
      <w:r w:rsidR="00FF725D" w:rsidRPr="00FF725D">
        <w:rPr>
          <w:rStyle w:val="ParagraphedelisteCar"/>
          <w:color w:val="000000" w:themeColor="text1"/>
          <w:u w:val="none"/>
        </w:rPr>
        <w:t>C’est</w:t>
      </w:r>
      <w:r w:rsidR="00FF725D" w:rsidRPr="008330FB">
        <w:rPr>
          <w:rStyle w:val="ParagraphedelisteCar"/>
          <w:color w:val="000000" w:themeColor="text1"/>
          <w:u w:val="none"/>
        </w:rPr>
        <w:t xml:space="preserve"> organiser et structurer u</w:t>
      </w:r>
      <w:r w:rsidR="00FF725D">
        <w:rPr>
          <w:rStyle w:val="ParagraphedelisteCar"/>
          <w:color w:val="000000" w:themeColor="text1"/>
          <w:u w:val="none"/>
        </w:rPr>
        <w:t>n</w:t>
      </w:r>
      <w:r w:rsidR="00FF725D" w:rsidRPr="008330FB">
        <w:rPr>
          <w:rStyle w:val="ParagraphedelisteCar"/>
          <w:color w:val="000000" w:themeColor="text1"/>
          <w:u w:val="none"/>
        </w:rPr>
        <w:t xml:space="preserve"> ou plusieurs </w:t>
      </w:r>
      <w:r w:rsidR="00FF725D">
        <w:rPr>
          <w:rStyle w:val="ParagraphedelisteCar"/>
          <w:color w:val="000000" w:themeColor="text1"/>
          <w:u w:val="none"/>
        </w:rPr>
        <w:t>éléments, via un tableur ou une base de données.</w:t>
      </w:r>
    </w:p>
    <w:p w14:paraId="72030DDF" w14:textId="0C6DDF59" w:rsidR="008F0D9E" w:rsidRPr="00E2025E" w:rsidRDefault="008F0D9E" w:rsidP="00423434">
      <w:pPr>
        <w:pStyle w:val="Titre1"/>
        <w:rPr>
          <w:sz w:val="24"/>
          <w:szCs w:val="24"/>
        </w:rPr>
      </w:pPr>
      <w:r w:rsidRPr="00F8599B">
        <w:rPr>
          <w:rStyle w:val="titre4Car0"/>
        </w:rPr>
        <w:t>Évaluer</w:t>
      </w:r>
      <w:r w:rsidR="00E2025E" w:rsidRPr="00F8599B">
        <w:rPr>
          <w:rStyle w:val="titre4Car0"/>
          <w:u w:val="none"/>
        </w:rPr>
        <w:t> :</w:t>
      </w:r>
      <w:r w:rsidR="002D5761">
        <w:rPr>
          <w:rStyle w:val="titre4Car0"/>
          <w:u w:val="none"/>
        </w:rPr>
        <w:t xml:space="preserve"> </w:t>
      </w:r>
      <w:r w:rsidR="002D5761">
        <w:rPr>
          <w:rStyle w:val="ParagraphedelisteCar"/>
          <w:color w:val="000000" w:themeColor="text1"/>
          <w:u w:val="none"/>
        </w:rPr>
        <w:t>Vérifier que par exemple « Jean » c’est bien le prénom et pas le nom.</w:t>
      </w:r>
      <w:r w:rsidR="00E2025E" w:rsidRPr="007C3FD2">
        <w:rPr>
          <w:sz w:val="24"/>
          <w:szCs w:val="24"/>
          <w:u w:val="none"/>
        </w:rPr>
        <w:t xml:space="preserve"> </w:t>
      </w:r>
      <w:r w:rsidR="00E2025E" w:rsidRPr="008330FB">
        <w:rPr>
          <w:rStyle w:val="ParagraphedelisteCar"/>
          <w:color w:val="000000" w:themeColor="text1"/>
          <w:u w:val="none"/>
        </w:rPr>
        <w:t>C’est analyser</w:t>
      </w:r>
      <w:r w:rsidR="00A77A24">
        <w:rPr>
          <w:rStyle w:val="ParagraphedelisteCar"/>
          <w:color w:val="000000" w:themeColor="text1"/>
          <w:u w:val="none"/>
        </w:rPr>
        <w:t>,</w:t>
      </w:r>
      <w:r w:rsidR="00E2025E" w:rsidRPr="008330FB">
        <w:rPr>
          <w:rStyle w:val="ParagraphedelisteCar"/>
          <w:color w:val="000000" w:themeColor="text1"/>
          <w:u w:val="none"/>
        </w:rPr>
        <w:t xml:space="preserve"> tester </w:t>
      </w:r>
      <w:r w:rsidR="00A77A24">
        <w:rPr>
          <w:rStyle w:val="ParagraphedelisteCar"/>
          <w:color w:val="000000" w:themeColor="text1"/>
          <w:u w:val="none"/>
        </w:rPr>
        <w:t xml:space="preserve">ou juger </w:t>
      </w:r>
      <w:r w:rsidR="00E2025E" w:rsidRPr="008330FB">
        <w:rPr>
          <w:rStyle w:val="ParagraphedelisteCar"/>
          <w:color w:val="000000" w:themeColor="text1"/>
          <w:u w:val="none"/>
        </w:rPr>
        <w:t xml:space="preserve">quelque </w:t>
      </w:r>
      <w:r w:rsidR="00A67E0A">
        <w:rPr>
          <w:rStyle w:val="ParagraphedelisteCar"/>
          <w:color w:val="000000" w:themeColor="text1"/>
          <w:u w:val="none"/>
        </w:rPr>
        <w:t>chose</w:t>
      </w:r>
      <w:r w:rsidR="00E2025E" w:rsidRPr="008330FB">
        <w:rPr>
          <w:rStyle w:val="ParagraphedelisteCar"/>
          <w:color w:val="000000" w:themeColor="text1"/>
          <w:u w:val="none"/>
        </w:rPr>
        <w:t>.</w:t>
      </w:r>
      <w:r w:rsidR="00FF725D">
        <w:rPr>
          <w:rStyle w:val="ParagraphedelisteCar"/>
          <w:color w:val="000000" w:themeColor="text1"/>
          <w:u w:val="none"/>
        </w:rPr>
        <w:t xml:space="preserve"> </w:t>
      </w:r>
    </w:p>
    <w:p w14:paraId="085A9127" w14:textId="1C025C07" w:rsidR="00A77A24" w:rsidRDefault="00A77A24" w:rsidP="00423434">
      <w:pPr>
        <w:pStyle w:val="titre40"/>
        <w:rPr>
          <w:rStyle w:val="ParagraphedelisteCar"/>
          <w:color w:val="000000" w:themeColor="text1"/>
          <w:u w:val="none"/>
        </w:rPr>
      </w:pPr>
      <w:r>
        <w:t>D</w:t>
      </w:r>
      <w:r w:rsidR="00520500">
        <w:t>onnées</w:t>
      </w:r>
      <w:r w:rsidRPr="00A77A24">
        <w:t> :</w:t>
      </w:r>
      <w:r w:rsidRPr="007C3FD2">
        <w:rPr>
          <w:u w:val="none"/>
        </w:rPr>
        <w:t xml:space="preserve"> </w:t>
      </w:r>
      <w:r w:rsidR="00FF725D">
        <w:rPr>
          <w:rStyle w:val="ParagraphedelisteCar"/>
          <w:color w:val="000000" w:themeColor="text1"/>
          <w:u w:val="none"/>
        </w:rPr>
        <w:t xml:space="preserve">Une dates de naissance, un nom et un prénom sont des données propres à chaque individu. </w:t>
      </w:r>
      <w:r w:rsidR="00FF725D" w:rsidRPr="00A77A24">
        <w:rPr>
          <w:rStyle w:val="ParagraphedelisteCar"/>
          <w:color w:val="000000" w:themeColor="text1"/>
          <w:u w:val="none"/>
        </w:rPr>
        <w:t>En informatique, les données représentent des informations dans un programme.</w:t>
      </w:r>
      <w:r w:rsidR="00FF725D">
        <w:rPr>
          <w:rStyle w:val="ParagraphedelisteCar"/>
          <w:color w:val="000000" w:themeColor="text1"/>
          <w:u w:val="none"/>
        </w:rPr>
        <w:t xml:space="preserve"> Elles peuvent se trouver sous différentes formes : textes, numérique, images et sons.</w:t>
      </w:r>
    </w:p>
    <w:p w14:paraId="21913948" w14:textId="77777777" w:rsidR="00E0786A" w:rsidRDefault="00E0786A" w:rsidP="00423434">
      <w:pPr>
        <w:pStyle w:val="titre40"/>
        <w:rPr>
          <w:rStyle w:val="ParagraphedelisteCar"/>
          <w:color w:val="000000" w:themeColor="text1"/>
          <w:u w:val="none"/>
        </w:rPr>
      </w:pPr>
    </w:p>
    <w:p w14:paraId="4E8A0E25" w14:textId="2DFF134B" w:rsidR="00A77A24" w:rsidRPr="0044316E" w:rsidRDefault="00A77A24" w:rsidP="0044316E">
      <w:pPr>
        <w:pStyle w:val="lien"/>
      </w:pPr>
      <w:r w:rsidRPr="0044316E">
        <w:t>Source</w:t>
      </w:r>
      <w:r w:rsidRPr="00357F5F">
        <w:rPr>
          <w:u w:val="none"/>
        </w:rPr>
        <w:t xml:space="preserve"> : </w:t>
      </w:r>
      <w:r w:rsidR="00F20D76" w:rsidRPr="00F20D76">
        <w:t>https://fr.wikipedia.org/wiki/Donn%C3%A9e_(informatique)</w:t>
      </w:r>
      <w:r w:rsidRPr="00357F5F">
        <w:rPr>
          <w:u w:val="none"/>
        </w:rPr>
        <w:t>;</w:t>
      </w:r>
      <w:r w:rsidR="00E74EA7" w:rsidRPr="00357F5F">
        <w:rPr>
          <w:u w:val="none"/>
        </w:rPr>
        <w:t xml:space="preserve">  </w:t>
      </w:r>
      <w:hyperlink r:id="rId11" w:history="1">
        <w:r w:rsidR="00E74EA7" w:rsidRPr="00357F5F">
          <w:t>https://tools.ietf.org/html/rfc8610</w:t>
        </w:r>
      </w:hyperlink>
      <w:r w:rsidR="00357F5F" w:rsidRPr="00357F5F">
        <w:rPr>
          <w:u w:val="none"/>
        </w:rPr>
        <w:t xml:space="preserve"> </w:t>
      </w:r>
      <w:r w:rsidR="00E74EA7" w:rsidRPr="00357F5F">
        <w:rPr>
          <w:u w:val="none"/>
        </w:rPr>
        <w:t xml:space="preserve">; </w:t>
      </w:r>
      <w:r w:rsidRPr="00357F5F">
        <w:rPr>
          <w:u w:val="none"/>
        </w:rPr>
        <w:t xml:space="preserve">connaissances </w:t>
      </w:r>
      <w:r w:rsidR="00503950" w:rsidRPr="00357F5F">
        <w:rPr>
          <w:u w:val="none"/>
        </w:rPr>
        <w:t>personnelles</w:t>
      </w:r>
    </w:p>
    <w:p w14:paraId="1E17EEDE" w14:textId="005DCABE" w:rsidR="008F0D9E" w:rsidRDefault="008F0D9E" w:rsidP="00423434">
      <w:pPr>
        <w:pStyle w:val="Titre1"/>
      </w:pPr>
      <w:r w:rsidRPr="00195F5C">
        <w:t>Qu’est-ce qu’un format</w:t>
      </w:r>
    </w:p>
    <w:p w14:paraId="2937941F" w14:textId="0B0099B4" w:rsidR="00E649C0" w:rsidRPr="00E649C0" w:rsidRDefault="002C034F" w:rsidP="00E649C0">
      <w:r>
        <w:t>C’est la façon</w:t>
      </w:r>
      <w:r w:rsidR="00503950">
        <w:t xml:space="preserve"> dont laquelle est structurée quelque chose</w:t>
      </w:r>
      <w:r w:rsidR="000A4D9F">
        <w:t>.</w:t>
      </w:r>
    </w:p>
    <w:p w14:paraId="73168925" w14:textId="68B845E1" w:rsidR="00A77A24" w:rsidRPr="00A77A24" w:rsidRDefault="00E649C0" w:rsidP="00E649C0">
      <w:pPr>
        <w:pStyle w:val="lien"/>
      </w:pPr>
      <w:r>
        <w:t>Source</w:t>
      </w:r>
      <w:r w:rsidRPr="00E649C0">
        <w:rPr>
          <w:u w:val="none"/>
        </w:rPr>
        <w:t> :</w:t>
      </w:r>
      <w:r>
        <w:rPr>
          <w:u w:val="none"/>
        </w:rPr>
        <w:t xml:space="preserve"> </w:t>
      </w:r>
      <w:r w:rsidRPr="00E649C0">
        <w:t>https://www.larousse.fr/dictionnaires/francais/format/34637</w:t>
      </w:r>
    </w:p>
    <w:p w14:paraId="1F450380" w14:textId="77777777" w:rsidR="00F06FE8" w:rsidRPr="00520500" w:rsidRDefault="00F06FE8" w:rsidP="00423434">
      <w:pPr>
        <w:pStyle w:val="Titre1"/>
      </w:pPr>
      <w:r>
        <w:t>Qu’est-ce qu’un format de données</w:t>
      </w:r>
    </w:p>
    <w:p w14:paraId="19710D5E" w14:textId="554E0013" w:rsidR="00C85B39" w:rsidRDefault="00DF1BEC" w:rsidP="00DF1BEC">
      <w:pPr>
        <w:pStyle w:val="Paragraphedeliste"/>
        <w:ind w:left="0"/>
      </w:pPr>
      <w:r>
        <w:t>C’est la façon dont est représenté un type de données (valeur que peut prendre une donnée), codé en binaire. Il est dit que la donnée est représentée comme un nombre.</w:t>
      </w:r>
    </w:p>
    <w:p w14:paraId="2C65AC00" w14:textId="38503CB0" w:rsidR="00DF1BEC" w:rsidRDefault="00DF1BEC" w:rsidP="00DF1BEC">
      <w:pPr>
        <w:pStyle w:val="Paragraphedeliste"/>
        <w:ind w:left="0"/>
      </w:pPr>
    </w:p>
    <w:p w14:paraId="7934F238" w14:textId="61319C1D" w:rsidR="009D2E69" w:rsidRDefault="009D2E69" w:rsidP="00DF1BEC">
      <w:pPr>
        <w:pStyle w:val="Paragraphedeliste"/>
        <w:ind w:left="0"/>
      </w:pPr>
      <w:r>
        <w:t>Il existe plusieurs types de formats de données :</w:t>
      </w:r>
    </w:p>
    <w:p w14:paraId="473EFC6C" w14:textId="77777777" w:rsidR="00A862C4" w:rsidRDefault="00A862C4" w:rsidP="00DF1BEC">
      <w:pPr>
        <w:pStyle w:val="Paragraphedeliste"/>
        <w:ind w:left="0"/>
      </w:pPr>
    </w:p>
    <w:p w14:paraId="3654B644" w14:textId="5780E1B5" w:rsidR="009D2E69" w:rsidRDefault="009D2E69" w:rsidP="009D2E69">
      <w:pPr>
        <w:pStyle w:val="Paragraphedeliste"/>
        <w:numPr>
          <w:ilvl w:val="0"/>
          <w:numId w:val="8"/>
        </w:numPr>
      </w:pPr>
      <w:r>
        <w:t>Formats de nombres</w:t>
      </w:r>
    </w:p>
    <w:p w14:paraId="065FB267" w14:textId="6215B5B3" w:rsidR="009D2E69" w:rsidRDefault="009D2E69" w:rsidP="009D2E69">
      <w:pPr>
        <w:pStyle w:val="Paragraphedeliste"/>
        <w:numPr>
          <w:ilvl w:val="0"/>
          <w:numId w:val="8"/>
        </w:numPr>
      </w:pPr>
      <w:r>
        <w:t>Formats de texte</w:t>
      </w:r>
    </w:p>
    <w:p w14:paraId="6CD7F0DB" w14:textId="180DBCEE" w:rsidR="009D2E69" w:rsidRDefault="009D2E69" w:rsidP="009D2E69">
      <w:pPr>
        <w:pStyle w:val="Paragraphedeliste"/>
        <w:numPr>
          <w:ilvl w:val="0"/>
          <w:numId w:val="8"/>
        </w:numPr>
      </w:pPr>
      <w:r>
        <w:t>Formats d’image</w:t>
      </w:r>
    </w:p>
    <w:p w14:paraId="5297A328" w14:textId="544C833A" w:rsidR="009D2E69" w:rsidRDefault="009D2E69" w:rsidP="009D2E69">
      <w:pPr>
        <w:pStyle w:val="Paragraphedeliste"/>
        <w:numPr>
          <w:ilvl w:val="0"/>
          <w:numId w:val="8"/>
        </w:numPr>
      </w:pPr>
      <w:r>
        <w:t>Formats de vidéo</w:t>
      </w:r>
    </w:p>
    <w:p w14:paraId="165339F7" w14:textId="7D22610D" w:rsidR="009D2E69" w:rsidRDefault="009D2E69" w:rsidP="009D2E69">
      <w:pPr>
        <w:pStyle w:val="Paragraphedeliste"/>
        <w:numPr>
          <w:ilvl w:val="0"/>
          <w:numId w:val="8"/>
        </w:numPr>
      </w:pPr>
      <w:r>
        <w:t>Formats de scène 3D</w:t>
      </w:r>
    </w:p>
    <w:p w14:paraId="2AF21EFE" w14:textId="50EDAD24" w:rsidR="009D2E69" w:rsidRDefault="009D2E69" w:rsidP="009D2E69">
      <w:pPr>
        <w:pStyle w:val="Paragraphedeliste"/>
        <w:numPr>
          <w:ilvl w:val="0"/>
          <w:numId w:val="8"/>
        </w:numPr>
      </w:pPr>
      <w:r>
        <w:t>Formats de son</w:t>
      </w:r>
    </w:p>
    <w:p w14:paraId="2B090DAF" w14:textId="2092FB9C" w:rsidR="009D2E69" w:rsidRDefault="009D2E69" w:rsidP="009D2E69">
      <w:pPr>
        <w:pStyle w:val="Paragraphedeliste"/>
        <w:numPr>
          <w:ilvl w:val="0"/>
          <w:numId w:val="8"/>
        </w:numPr>
      </w:pPr>
      <w:r>
        <w:t>Formats classiques</w:t>
      </w:r>
    </w:p>
    <w:p w14:paraId="6A690BBB" w14:textId="77777777" w:rsidR="009D2E69" w:rsidRDefault="009D2E69" w:rsidP="00DF1BEC">
      <w:pPr>
        <w:pStyle w:val="Paragraphedeliste"/>
        <w:ind w:left="0"/>
      </w:pPr>
    </w:p>
    <w:p w14:paraId="67EE9434" w14:textId="56ECCAE7" w:rsidR="00DF1BEC" w:rsidRDefault="00DF1BEC" w:rsidP="00DF1BEC">
      <w:pPr>
        <w:pStyle w:val="Paragraphedeliste"/>
        <w:spacing w:after="240" w:line="360" w:lineRule="auto"/>
        <w:ind w:left="0"/>
      </w:pPr>
      <w:r>
        <w:t>Les caractères de la table ascii (ci-dessous) est codé en bits</w:t>
      </w:r>
      <w:r w:rsidR="009D2E69">
        <w:t>.</w:t>
      </w:r>
    </w:p>
    <w:p w14:paraId="13A4EFE6" w14:textId="03E0EA2B" w:rsidR="00DF1BEC" w:rsidRPr="00A862C4" w:rsidRDefault="009D2E69" w:rsidP="009D2E69">
      <w:pPr>
        <w:pStyle w:val="Paragraphedeliste"/>
        <w:spacing w:after="360"/>
        <w:ind w:left="0"/>
        <w:rPr>
          <w:sz w:val="16"/>
          <w:szCs w:val="16"/>
        </w:rPr>
      </w:pPr>
      <w:r w:rsidRPr="00A862C4">
        <w:rPr>
          <w:rStyle w:val="petitCar"/>
          <w:color w:val="538135" w:themeColor="accent6" w:themeShade="BF"/>
          <w:sz w:val="16"/>
          <w:szCs w:val="16"/>
        </w:rPr>
        <w:t>Par exemple</w:t>
      </w:r>
      <w:r w:rsidR="00DF1BEC" w:rsidRPr="00A862C4">
        <w:rPr>
          <w:rStyle w:val="petitCar"/>
          <w:color w:val="538135" w:themeColor="accent6" w:themeShade="BF"/>
          <w:sz w:val="16"/>
          <w:szCs w:val="16"/>
        </w:rPr>
        <w:t xml:space="preserve"> « E » sera codé 100</w:t>
      </w:r>
      <w:r w:rsidR="00550B62" w:rsidRPr="00A862C4">
        <w:rPr>
          <w:rStyle w:val="petitCar"/>
          <w:color w:val="538135" w:themeColor="accent6" w:themeShade="BF"/>
          <w:sz w:val="16"/>
          <w:szCs w:val="16"/>
        </w:rPr>
        <w:t xml:space="preserve"> 0101, soit 69 en décimal</w:t>
      </w:r>
      <w:r w:rsidR="00550B62" w:rsidRPr="00A862C4">
        <w:rPr>
          <w:sz w:val="16"/>
          <w:szCs w:val="16"/>
        </w:rPr>
        <w:t>.</w:t>
      </w:r>
    </w:p>
    <w:p w14:paraId="39481028" w14:textId="5E561C5F" w:rsidR="00520500" w:rsidRDefault="009D2E69" w:rsidP="009D2E69">
      <w:pPr>
        <w:pStyle w:val="lien"/>
      </w:pPr>
      <w:r w:rsidRPr="0044316E">
        <w:t>Source</w:t>
      </w:r>
      <w:r w:rsidRPr="00357F5F">
        <w:rPr>
          <w:u w:val="none"/>
        </w:rPr>
        <w:t xml:space="preserve"> : </w:t>
      </w:r>
      <w:hyperlink r:id="rId12" w:history="1">
        <w:r w:rsidRPr="009D2E69">
          <w:rPr>
            <w:rStyle w:val="Lienhypertexte"/>
            <w:color w:val="auto"/>
          </w:rPr>
          <w:t>https://fr.wikipedia.org/wiki/Format_de_donn%C3%A9es</w:t>
        </w:r>
      </w:hyperlink>
      <w:r w:rsidRPr="009D2E69">
        <w:t xml:space="preserve"> </w:t>
      </w:r>
      <w:r w:rsidR="008F0D9E">
        <w:br w:type="page"/>
      </w:r>
    </w:p>
    <w:p w14:paraId="45EBF344" w14:textId="5FF1D0E9" w:rsidR="00E74EA7" w:rsidRPr="00423434" w:rsidRDefault="00E74EA7" w:rsidP="00423434">
      <w:pPr>
        <w:pStyle w:val="Titre1"/>
      </w:pPr>
      <w:r w:rsidRPr="00423434">
        <w:lastRenderedPageBreak/>
        <w:t>Code ASCII</w:t>
      </w:r>
    </w:p>
    <w:p w14:paraId="0D818D20" w14:textId="0DCDC773" w:rsidR="00DD69B8" w:rsidRDefault="00963A25" w:rsidP="00DD69B8">
      <w:pPr>
        <w:pStyle w:val="Paragraphedeliste"/>
        <w:spacing w:after="240" w:line="480" w:lineRule="auto"/>
        <w:ind w:left="0"/>
      </w:pPr>
      <w:r>
        <w:t xml:space="preserve">(USASCII) </w:t>
      </w:r>
      <w:r w:rsidR="00DB590B">
        <w:t>ASCII</w:t>
      </w:r>
      <w:r w:rsidR="00DD69B8">
        <w:t xml:space="preserve"> : </w:t>
      </w:r>
      <w:r w:rsidR="00DD69B8" w:rsidRPr="00DD69B8">
        <w:t>USA Standard Code for Information Interchange</w:t>
      </w:r>
    </w:p>
    <w:p w14:paraId="5AE86EEF" w14:textId="651B9F62" w:rsidR="00E74EA7" w:rsidRDefault="00DB590B" w:rsidP="00480685">
      <w:pPr>
        <w:pStyle w:val="Paragraphedeliste"/>
        <w:spacing w:after="480" w:line="240" w:lineRule="auto"/>
        <w:ind w:left="0"/>
      </w:pPr>
      <w:r>
        <w:t>Ce code est utilisé sur des connections hôte à hôte</w:t>
      </w:r>
      <w:r w:rsidR="00480685">
        <w:t xml:space="preserve"> (clients ou serveurs qui envoient ou reçoivent des données)</w:t>
      </w:r>
      <w:r>
        <w:t xml:space="preserve">. </w:t>
      </w:r>
    </w:p>
    <w:p w14:paraId="6FBE5953" w14:textId="77777777" w:rsidR="00480685" w:rsidRDefault="00480685" w:rsidP="00480685">
      <w:pPr>
        <w:pStyle w:val="Paragraphedeliste"/>
        <w:spacing w:after="480" w:line="240" w:lineRule="auto"/>
        <w:ind w:left="0"/>
      </w:pPr>
    </w:p>
    <w:p w14:paraId="4DD08559" w14:textId="11C8FE10" w:rsidR="00DD69B8" w:rsidRPr="004B4164" w:rsidRDefault="00DD69B8" w:rsidP="004B4164">
      <w:pPr>
        <w:pStyle w:val="Paragraphedeliste"/>
        <w:spacing w:before="120" w:after="120" w:line="600" w:lineRule="auto"/>
        <w:ind w:left="0"/>
      </w:pPr>
      <w:r>
        <w:t>Sur le tableau la représentation bit de « A », par exemple, sera :</w:t>
      </w:r>
    </w:p>
    <w:p w14:paraId="31426089" w14:textId="752E5C18" w:rsidR="00963A25" w:rsidRDefault="00963A25" w:rsidP="00963A25">
      <w:pPr>
        <w:pStyle w:val="Paragraphedeliste"/>
        <w:tabs>
          <w:tab w:val="left" w:pos="142"/>
          <w:tab w:val="left" w:pos="567"/>
          <w:tab w:val="left" w:pos="993"/>
          <w:tab w:val="left" w:pos="1418"/>
          <w:tab w:val="left" w:pos="1843"/>
          <w:tab w:val="left" w:pos="2268"/>
          <w:tab w:val="left" w:pos="2694"/>
        </w:tabs>
        <w:spacing w:after="360"/>
        <w:ind w:left="0"/>
        <w:rPr>
          <w:u w:val="single" w:color="0070C0"/>
        </w:rPr>
      </w:pPr>
    </w:p>
    <w:p w14:paraId="01BCD767" w14:textId="7A3D8B4E" w:rsidR="0002683E" w:rsidRDefault="00963A25" w:rsidP="0002683E">
      <w:pPr>
        <w:pStyle w:val="Paragraphedeliste"/>
        <w:tabs>
          <w:tab w:val="left" w:pos="142"/>
          <w:tab w:val="left" w:pos="567"/>
          <w:tab w:val="left" w:pos="993"/>
          <w:tab w:val="left" w:pos="1418"/>
          <w:tab w:val="left" w:pos="1843"/>
          <w:tab w:val="left" w:pos="2268"/>
          <w:tab w:val="left" w:pos="2694"/>
        </w:tabs>
        <w:spacing w:after="120" w:line="240" w:lineRule="auto"/>
        <w:ind w:left="0"/>
        <w:rPr>
          <w:u w:color="0070C0"/>
        </w:rPr>
      </w:pPr>
      <w:r w:rsidRPr="00713CDD">
        <w:rPr>
          <w:b/>
          <w:bCs/>
          <w:u w:color="0070C0"/>
        </w:rPr>
        <w:t>Pour composer un caractère ASCII avec le clavier</w:t>
      </w:r>
      <w:r>
        <w:rPr>
          <w:u w:color="0070C0"/>
        </w:rPr>
        <w:t xml:space="preserve"> il faut appuyer simultanément sur « alt » et le nombre qui représente le symbole dans la table ASCII en base de dix</w:t>
      </w:r>
      <w:r w:rsidR="0002683E">
        <w:rPr>
          <w:u w:color="0070C0"/>
        </w:rPr>
        <w:t>.</w:t>
      </w:r>
    </w:p>
    <w:p w14:paraId="261622E1" w14:textId="0129CFB2" w:rsidR="0002683E" w:rsidRDefault="0002683E" w:rsidP="0002683E">
      <w:pPr>
        <w:pStyle w:val="Paragraphedeliste"/>
        <w:tabs>
          <w:tab w:val="left" w:pos="142"/>
          <w:tab w:val="left" w:pos="567"/>
          <w:tab w:val="left" w:pos="993"/>
          <w:tab w:val="left" w:pos="1418"/>
          <w:tab w:val="left" w:pos="1843"/>
          <w:tab w:val="left" w:pos="2268"/>
          <w:tab w:val="left" w:pos="2694"/>
        </w:tabs>
        <w:spacing w:after="120" w:line="240" w:lineRule="auto"/>
        <w:ind w:left="0"/>
        <w:rPr>
          <w:u w:color="0070C0"/>
        </w:rPr>
      </w:pPr>
    </w:p>
    <w:p w14:paraId="39122A8F" w14:textId="40E1EA6C" w:rsidR="00963A25" w:rsidRPr="00423434" w:rsidRDefault="004B4164" w:rsidP="004B4164">
      <w:pPr>
        <w:pStyle w:val="Paragraphedeliste"/>
        <w:tabs>
          <w:tab w:val="left" w:pos="142"/>
          <w:tab w:val="left" w:pos="567"/>
          <w:tab w:val="left" w:pos="993"/>
          <w:tab w:val="left" w:pos="1418"/>
          <w:tab w:val="left" w:pos="1843"/>
          <w:tab w:val="left" w:pos="2268"/>
          <w:tab w:val="left" w:pos="2694"/>
          <w:tab w:val="left" w:pos="4536"/>
          <w:tab w:val="left" w:pos="6521"/>
        </w:tabs>
        <w:spacing w:after="360"/>
        <w:ind w:left="0"/>
        <w:rPr>
          <w:u w:color="0070C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973312" wp14:editId="28B94413">
                <wp:simplePos x="0" y="0"/>
                <wp:positionH relativeFrom="column">
                  <wp:posOffset>3689350</wp:posOffset>
                </wp:positionH>
                <wp:positionV relativeFrom="paragraph">
                  <wp:posOffset>82550</wp:posOffset>
                </wp:positionV>
                <wp:extent cx="285262" cy="0"/>
                <wp:effectExtent l="0" t="76200" r="19685" b="9525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26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E155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9" o:spid="_x0000_s1026" type="#_x0000_t32" style="position:absolute;margin-left:290.5pt;margin-top:6.5pt;width:22.45pt;height:0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A5FCA5" wp14:editId="781DB391">
                <wp:simplePos x="0" y="0"/>
                <wp:positionH relativeFrom="column">
                  <wp:posOffset>2346960</wp:posOffset>
                </wp:positionH>
                <wp:positionV relativeFrom="paragraph">
                  <wp:posOffset>79375</wp:posOffset>
                </wp:positionV>
                <wp:extent cx="285115" cy="0"/>
                <wp:effectExtent l="0" t="76200" r="19685" b="952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1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04491F" id="Connecteur droit avec flèche 18" o:spid="_x0000_s1026" type="#_x0000_t32" style="position:absolute;margin-left:184.8pt;margin-top:6.25pt;width:22.45pt;height:0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6B81479B" wp14:editId="52683DED">
            <wp:simplePos x="0" y="0"/>
            <wp:positionH relativeFrom="margin">
              <wp:align>center</wp:align>
            </wp:positionH>
            <wp:positionV relativeFrom="paragraph">
              <wp:posOffset>325444</wp:posOffset>
            </wp:positionV>
            <wp:extent cx="7556073" cy="5156791"/>
            <wp:effectExtent l="0" t="0" r="6985" b="6350"/>
            <wp:wrapSquare wrapText="bothSides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sciifull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073" cy="5156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83E">
        <w:rPr>
          <w:u w:color="0070C0"/>
        </w:rPr>
        <w:t xml:space="preserve">Exemple pour « A » : </w:t>
      </w:r>
      <w:r w:rsidR="00963A25" w:rsidRPr="00423434">
        <w:rPr>
          <w:b/>
          <w:bCs/>
          <w:u w:color="0070C0"/>
        </w:rPr>
        <w:t>65</w:t>
      </w:r>
      <w:r w:rsidR="00963A25" w:rsidRPr="00963A25">
        <w:rPr>
          <w:u w:color="0070C0"/>
        </w:rPr>
        <w:t xml:space="preserve"> en base de dix</w:t>
      </w:r>
      <w:r w:rsidR="0002683E">
        <w:rPr>
          <w:u w:color="0070C0"/>
        </w:rPr>
        <w:tab/>
      </w:r>
      <w:r w:rsidR="0002683E" w:rsidRPr="00423434">
        <w:rPr>
          <w:b/>
          <w:bCs/>
          <w:u w:color="0070C0"/>
        </w:rPr>
        <w:t>« alt +</w:t>
      </w:r>
      <w:r w:rsidR="00423434" w:rsidRPr="00423434">
        <w:rPr>
          <w:b/>
          <w:bCs/>
          <w:u w:color="0070C0"/>
        </w:rPr>
        <w:t> </w:t>
      </w:r>
      <w:r w:rsidR="0002683E" w:rsidRPr="00423434">
        <w:rPr>
          <w:b/>
          <w:bCs/>
          <w:u w:color="0070C0"/>
        </w:rPr>
        <w:t>65</w:t>
      </w:r>
      <w:r w:rsidR="00423434" w:rsidRPr="00423434">
        <w:rPr>
          <w:b/>
          <w:bCs/>
          <w:u w:color="0070C0"/>
        </w:rPr>
        <w:t> »</w:t>
      </w:r>
      <w:r w:rsidR="0002683E">
        <w:rPr>
          <w:u w:color="0070C0"/>
        </w:rPr>
        <w:tab/>
      </w:r>
      <w:r w:rsidR="0002683E" w:rsidRPr="00423434">
        <w:rPr>
          <w:b/>
          <w:bCs/>
          <w:u w:color="0070C0"/>
        </w:rPr>
        <w:t>A</w:t>
      </w:r>
    </w:p>
    <w:p w14:paraId="18FF2CB6" w14:textId="20D8D7A3" w:rsidR="008F0D9E" w:rsidRDefault="008F0D9E" w:rsidP="008F0D9E">
      <w:pPr>
        <w:keepNext/>
      </w:pPr>
    </w:p>
    <w:p w14:paraId="0497B746" w14:textId="1EDCEF8F" w:rsidR="00E74EA7" w:rsidRPr="00DB590B" w:rsidRDefault="00DB590B" w:rsidP="00DB590B">
      <w:pPr>
        <w:pStyle w:val="lien"/>
      </w:pPr>
      <w:r w:rsidRPr="00DB590B">
        <w:t>Source</w:t>
      </w:r>
      <w:r w:rsidRPr="00DB590B">
        <w:rPr>
          <w:u w:val="none"/>
        </w:rPr>
        <w:t xml:space="preserve"> : </w:t>
      </w:r>
      <w:hyperlink r:id="rId14" w:history="1">
        <w:r w:rsidR="00963A25" w:rsidRPr="009D2E69">
          <w:rPr>
            <w:rStyle w:val="Lienhypertexte"/>
            <w:color w:val="auto"/>
          </w:rPr>
          <w:t>https://tools.ietf.org/html/rfc20</w:t>
        </w:r>
      </w:hyperlink>
      <w:r w:rsidR="00963A25" w:rsidRPr="009D2E69">
        <w:t xml:space="preserve"> </w:t>
      </w:r>
    </w:p>
    <w:p w14:paraId="31EF3A76" w14:textId="7E5104ED" w:rsidR="005149BE" w:rsidRPr="00082288" w:rsidRDefault="00B56757" w:rsidP="00423434">
      <w:pPr>
        <w:pStyle w:val="Titre1"/>
      </w:pPr>
      <w:r w:rsidRPr="00082288">
        <w:lastRenderedPageBreak/>
        <w:t xml:space="preserve">Format </w:t>
      </w:r>
      <w:r w:rsidR="00D6234A" w:rsidRPr="00082288">
        <w:t xml:space="preserve">des </w:t>
      </w:r>
      <w:r w:rsidRPr="00082288">
        <w:t>numéro</w:t>
      </w:r>
      <w:r w:rsidR="00D6234A" w:rsidRPr="00082288">
        <w:t>s</w:t>
      </w:r>
      <w:r w:rsidRPr="00082288">
        <w:t xml:space="preserve"> de téléphone</w:t>
      </w:r>
    </w:p>
    <w:p w14:paraId="327A3290" w14:textId="0F12F5DE" w:rsidR="007B61CD" w:rsidRPr="0098390B" w:rsidRDefault="00661B96" w:rsidP="00661B96">
      <w:pPr>
        <w:jc w:val="center"/>
        <w:rPr>
          <w:rStyle w:val="SpcialC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4803D1" wp14:editId="4DE00A5B">
                <wp:simplePos x="0" y="0"/>
                <wp:positionH relativeFrom="column">
                  <wp:posOffset>3855815</wp:posOffset>
                </wp:positionH>
                <wp:positionV relativeFrom="paragraph">
                  <wp:posOffset>481606</wp:posOffset>
                </wp:positionV>
                <wp:extent cx="907415" cy="252246"/>
                <wp:effectExtent l="0" t="0" r="26035" b="3365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415" cy="25224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C4795" id="Connecteur droit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6pt,37.9pt" to="375.0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" strokecolor="#2f5496 [24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38C1B8" wp14:editId="0D94223D">
                <wp:simplePos x="0" y="0"/>
                <wp:positionH relativeFrom="column">
                  <wp:posOffset>2572385</wp:posOffset>
                </wp:positionH>
                <wp:positionV relativeFrom="paragraph">
                  <wp:posOffset>483396</wp:posOffset>
                </wp:positionV>
                <wp:extent cx="2497455" cy="0"/>
                <wp:effectExtent l="0" t="0" r="0" b="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745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20D0D" id="Connecteur droit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5pt,38.05pt" to="399.2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" strokecolor="#4472c4 [3204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D2E766" wp14:editId="70B36566">
                <wp:simplePos x="0" y="0"/>
                <wp:positionH relativeFrom="column">
                  <wp:posOffset>2177140</wp:posOffset>
                </wp:positionH>
                <wp:positionV relativeFrom="paragraph">
                  <wp:posOffset>392894</wp:posOffset>
                </wp:positionV>
                <wp:extent cx="88568" cy="340957"/>
                <wp:effectExtent l="0" t="0" r="26035" b="2159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68" cy="34095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45680" id="Connecteur droit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45pt,30.95pt" to="178.4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" strokecolor="red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E24B3D" wp14:editId="0675A2ED">
                <wp:simplePos x="0" y="0"/>
                <wp:positionH relativeFrom="column">
                  <wp:posOffset>2975534</wp:posOffset>
                </wp:positionH>
                <wp:positionV relativeFrom="paragraph">
                  <wp:posOffset>392894</wp:posOffset>
                </wp:positionV>
                <wp:extent cx="367835" cy="340995"/>
                <wp:effectExtent l="0" t="0" r="32385" b="2095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835" cy="3409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7373C" id="Connecteur droit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3pt,30.95pt" to="263.25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" strokecolor="#538135 [2409]" strokeweight="1pt">
                <v:stroke joinstyle="miter"/>
              </v:line>
            </w:pict>
          </mc:Fallback>
        </mc:AlternateContent>
      </w:r>
      <w:r w:rsidR="007B61C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CC04AA" wp14:editId="3C0857C5">
                <wp:simplePos x="0" y="0"/>
                <wp:positionH relativeFrom="column">
                  <wp:posOffset>737301</wp:posOffset>
                </wp:positionH>
                <wp:positionV relativeFrom="paragraph">
                  <wp:posOffset>392894</wp:posOffset>
                </wp:positionV>
                <wp:extent cx="627248" cy="380441"/>
                <wp:effectExtent l="0" t="0" r="20955" b="1968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248" cy="38044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4ECC9" id="Connecteur droit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05pt,30.95pt" to="107.45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7B61CD" w:rsidRPr="00A009F3">
        <w:rPr>
          <w:sz w:val="56"/>
          <w:szCs w:val="56"/>
          <w:u w:val="single"/>
        </w:rPr>
        <w:t>0</w:t>
      </w:r>
      <w:r w:rsidR="007B61CD" w:rsidRPr="0098390B">
        <w:rPr>
          <w:rStyle w:val="SpcialCar"/>
        </w:rPr>
        <w:t>0/011/+</w:t>
      </w:r>
      <w:r w:rsidR="007B61CD" w:rsidRPr="0098390B">
        <w:rPr>
          <w:rStyle w:val="SpcialCar"/>
          <w:sz w:val="16"/>
          <w:szCs w:val="16"/>
          <w:u w:val="none"/>
        </w:rPr>
        <w:t xml:space="preserve"> </w:t>
      </w:r>
      <w:r w:rsidR="007B61CD" w:rsidRPr="0098390B">
        <w:rPr>
          <w:rStyle w:val="SpcialCar"/>
          <w:u w:color="FF0000"/>
        </w:rPr>
        <w:t>41</w:t>
      </w:r>
      <w:r w:rsidR="007B61CD" w:rsidRPr="0098390B">
        <w:rPr>
          <w:rStyle w:val="SpcialCar"/>
          <w:u w:val="none"/>
        </w:rPr>
        <w:t xml:space="preserve"> </w:t>
      </w:r>
      <w:r w:rsidR="007B61CD" w:rsidRPr="0098390B">
        <w:rPr>
          <w:rStyle w:val="SpcialCar"/>
          <w:u w:color="538135" w:themeColor="accent6" w:themeShade="BF"/>
        </w:rPr>
        <w:t>(0)21</w:t>
      </w:r>
      <w:r w:rsidR="007B61CD" w:rsidRPr="0098390B">
        <w:rPr>
          <w:rStyle w:val="SpcialCar"/>
          <w:u w:val="none"/>
        </w:rPr>
        <w:t> 765 43 21</w:t>
      </w:r>
    </w:p>
    <w:p w14:paraId="7B2D3870" w14:textId="5EA65874" w:rsidR="00A720DC" w:rsidRDefault="00A720DC" w:rsidP="00A720DC"/>
    <w:p w14:paraId="695FBB1E" w14:textId="043D7064" w:rsidR="00E54236" w:rsidRPr="0098390B" w:rsidRDefault="00E54236" w:rsidP="0098390B">
      <w:pPr>
        <w:pStyle w:val="lgende"/>
      </w:pPr>
      <w:r w:rsidRPr="0098390B">
        <w:tab/>
        <w:t xml:space="preserve">Code d’accès international </w:t>
      </w:r>
      <w:r w:rsidRPr="0098390B">
        <w:tab/>
        <w:t>Indicatif international</w:t>
      </w:r>
      <w:r w:rsidRPr="0098390B">
        <w:tab/>
        <w:t>Indicatif régional</w:t>
      </w:r>
      <w:r w:rsidRPr="0098390B">
        <w:tab/>
        <w:t>Numéro de téléphone</w:t>
      </w:r>
      <w:r w:rsidR="00A60638" w:rsidRPr="0098390B">
        <w:t xml:space="preserve"> local</w:t>
      </w:r>
    </w:p>
    <w:p w14:paraId="11EB7369" w14:textId="31549438" w:rsidR="00B15BE5" w:rsidRPr="00E54236" w:rsidRDefault="00E54236" w:rsidP="00EC6070">
      <w:pPr>
        <w:spacing w:before="240" w:after="0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0FCA31" wp14:editId="2E643C83">
                <wp:simplePos x="0" y="0"/>
                <wp:positionH relativeFrom="column">
                  <wp:posOffset>-20150</wp:posOffset>
                </wp:positionH>
                <wp:positionV relativeFrom="paragraph">
                  <wp:posOffset>41654</wp:posOffset>
                </wp:positionV>
                <wp:extent cx="5752531" cy="0"/>
                <wp:effectExtent l="0" t="0" r="0" b="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53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6F22C" id="Connecteur droit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3.3pt" to="451.3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 w:rsidR="005149BE" w:rsidRPr="00E54236">
        <w:rPr>
          <w:sz w:val="18"/>
          <w:szCs w:val="18"/>
        </w:rPr>
        <w:t>Un numéro de téléphone</w:t>
      </w:r>
      <w:r w:rsidR="00B15BE5" w:rsidRPr="00E54236">
        <w:rPr>
          <w:sz w:val="18"/>
          <w:szCs w:val="18"/>
        </w:rPr>
        <w:t xml:space="preserve"> est une suite de chiffres ou de lettres</w:t>
      </w:r>
      <w:r w:rsidR="003B70FF" w:rsidRPr="00E54236">
        <w:rPr>
          <w:sz w:val="18"/>
          <w:szCs w:val="18"/>
        </w:rPr>
        <w:t>, leur structure varie selon les pays.</w:t>
      </w:r>
      <w:r w:rsidR="009B7F56" w:rsidRPr="00E54236">
        <w:rPr>
          <w:sz w:val="18"/>
          <w:szCs w:val="18"/>
        </w:rPr>
        <w:t xml:space="preserve"> </w:t>
      </w:r>
    </w:p>
    <w:p w14:paraId="2448F7C0" w14:textId="2FD62C6F" w:rsidR="003B70FF" w:rsidRPr="00E54236" w:rsidRDefault="003B70FF" w:rsidP="00A720DC">
      <w:pPr>
        <w:spacing w:after="120"/>
        <w:rPr>
          <w:sz w:val="18"/>
          <w:szCs w:val="18"/>
        </w:rPr>
      </w:pPr>
      <w:r w:rsidRPr="00E54236">
        <w:rPr>
          <w:sz w:val="18"/>
          <w:szCs w:val="18"/>
        </w:rPr>
        <w:t xml:space="preserve">Chaque numéro possède </w:t>
      </w:r>
      <w:r w:rsidR="009B7F56" w:rsidRPr="00E54236">
        <w:rPr>
          <w:sz w:val="18"/>
          <w:szCs w:val="18"/>
        </w:rPr>
        <w:t>deux formats</w:t>
      </w:r>
      <w:r w:rsidRPr="00E54236">
        <w:rPr>
          <w:sz w:val="18"/>
          <w:szCs w:val="18"/>
        </w:rPr>
        <w:t> :</w:t>
      </w:r>
    </w:p>
    <w:p w14:paraId="786EC8FD" w14:textId="360ED4CA" w:rsidR="003B70FF" w:rsidRPr="00E54236" w:rsidRDefault="003B70FF" w:rsidP="00CB01BD">
      <w:pPr>
        <w:pStyle w:val="Paragraphedeliste"/>
        <w:numPr>
          <w:ilvl w:val="0"/>
          <w:numId w:val="1"/>
        </w:numPr>
        <w:tabs>
          <w:tab w:val="right" w:pos="5670"/>
        </w:tabs>
        <w:spacing w:after="0"/>
        <w:rPr>
          <w:sz w:val="18"/>
          <w:szCs w:val="18"/>
        </w:rPr>
      </w:pPr>
      <w:r w:rsidRPr="00CE4E4F">
        <w:rPr>
          <w:rStyle w:val="pucesCar"/>
        </w:rPr>
        <w:t>Un pour les appels internes au pays</w:t>
      </w:r>
      <w:r w:rsidR="0034280A" w:rsidRPr="00CE4E4F">
        <w:rPr>
          <w:rStyle w:val="pucesCar"/>
        </w:rPr>
        <w:t> :</w:t>
      </w:r>
      <w:r w:rsidR="009C50E8" w:rsidRPr="00E54236">
        <w:rPr>
          <w:sz w:val="18"/>
          <w:szCs w:val="18"/>
        </w:rPr>
        <w:tab/>
      </w:r>
      <w:r w:rsidR="009C50E8" w:rsidRPr="00CE4E4F">
        <w:rPr>
          <w:sz w:val="18"/>
          <w:szCs w:val="18"/>
        </w:rPr>
        <w:t>021</w:t>
      </w:r>
      <w:r w:rsidR="00CB01BD" w:rsidRPr="00CE4E4F">
        <w:rPr>
          <w:sz w:val="18"/>
          <w:szCs w:val="18"/>
        </w:rPr>
        <w:t> 765 43 21</w:t>
      </w:r>
    </w:p>
    <w:p w14:paraId="75F3E071" w14:textId="4BD45FAC" w:rsidR="009B7F56" w:rsidRPr="009D2E69" w:rsidRDefault="003B70FF" w:rsidP="009D2E69">
      <w:pPr>
        <w:pStyle w:val="Paragraphedeliste"/>
        <w:numPr>
          <w:ilvl w:val="0"/>
          <w:numId w:val="1"/>
        </w:numPr>
        <w:tabs>
          <w:tab w:val="right" w:pos="5670"/>
          <w:tab w:val="left" w:pos="5812"/>
        </w:tabs>
        <w:spacing w:after="240"/>
        <w:ind w:left="641" w:hanging="357"/>
        <w:rPr>
          <w:color w:val="538135" w:themeColor="accent6" w:themeShade="BF"/>
          <w:sz w:val="12"/>
          <w:szCs w:val="12"/>
        </w:rPr>
      </w:pPr>
      <w:r w:rsidRPr="00CE4E4F">
        <w:rPr>
          <w:rStyle w:val="pucesCar"/>
        </w:rPr>
        <w:t>Un pour les appels internationaux</w:t>
      </w:r>
      <w:r w:rsidR="0034280A" w:rsidRPr="00CE4E4F">
        <w:rPr>
          <w:rStyle w:val="pucesCar"/>
        </w:rPr>
        <w:t> :</w:t>
      </w:r>
      <w:r w:rsidR="009C50E8" w:rsidRPr="00E54236">
        <w:rPr>
          <w:sz w:val="18"/>
          <w:szCs w:val="18"/>
        </w:rPr>
        <w:tab/>
      </w:r>
      <w:r w:rsidR="009C50E8" w:rsidRPr="00CE4E4F">
        <w:rPr>
          <w:sz w:val="18"/>
          <w:szCs w:val="18"/>
        </w:rPr>
        <w:t>+41 21</w:t>
      </w:r>
      <w:r w:rsidR="00CB01BD" w:rsidRPr="00CE4E4F">
        <w:rPr>
          <w:sz w:val="18"/>
          <w:szCs w:val="18"/>
        </w:rPr>
        <w:t> 765 43 21</w:t>
      </w:r>
      <w:r w:rsidR="009C50E8" w:rsidRPr="00E54236">
        <w:rPr>
          <w:sz w:val="18"/>
          <w:szCs w:val="18"/>
        </w:rPr>
        <w:tab/>
      </w:r>
      <w:r w:rsidR="009C50E8" w:rsidRPr="009D2E69">
        <w:rPr>
          <w:rStyle w:val="petitCar"/>
          <w:color w:val="538135" w:themeColor="accent6" w:themeShade="BF"/>
          <w:sz w:val="16"/>
          <w:szCs w:val="16"/>
        </w:rPr>
        <w:t>Exemple numéro téléphone fixe Lausanne</w:t>
      </w:r>
    </w:p>
    <w:p w14:paraId="302825BE" w14:textId="7988206E" w:rsidR="00082288" w:rsidRPr="00CE4E4F" w:rsidRDefault="00082288" w:rsidP="00AD607E">
      <w:pPr>
        <w:pStyle w:val="Titre2"/>
      </w:pPr>
      <w:r w:rsidRPr="00CE4E4F">
        <w:t xml:space="preserve">Un numéro </w:t>
      </w:r>
      <w:r w:rsidR="00AD607E">
        <w:t xml:space="preserve">de tél. </w:t>
      </w:r>
      <w:r w:rsidRPr="00CE4E4F">
        <w:t>contient :</w:t>
      </w:r>
    </w:p>
    <w:p w14:paraId="2E511073" w14:textId="1DF5377B" w:rsidR="009C50E8" w:rsidRDefault="0034280A" w:rsidP="006E7446">
      <w:pPr>
        <w:pStyle w:val="Paragraphedeliste"/>
        <w:numPr>
          <w:ilvl w:val="0"/>
          <w:numId w:val="3"/>
        </w:numPr>
        <w:spacing w:before="120" w:after="120"/>
        <w:ind w:left="283" w:hanging="357"/>
        <w:rPr>
          <w:sz w:val="18"/>
          <w:szCs w:val="18"/>
        </w:rPr>
      </w:pPr>
      <w:r w:rsidRPr="0080014F">
        <w:rPr>
          <w:rStyle w:val="pucesCar"/>
        </w:rPr>
        <w:t>Un code d’accès international</w:t>
      </w:r>
      <w:r w:rsidR="00082288" w:rsidRPr="0080014F">
        <w:rPr>
          <w:b/>
          <w:bCs/>
          <w:sz w:val="18"/>
          <w:szCs w:val="18"/>
        </w:rPr>
        <w:t xml:space="preserve"> </w:t>
      </w:r>
      <w:r w:rsidR="00082288" w:rsidRPr="0080014F">
        <w:rPr>
          <w:sz w:val="18"/>
          <w:szCs w:val="18"/>
        </w:rPr>
        <w:t>qui</w:t>
      </w:r>
      <w:r w:rsidRPr="0080014F">
        <w:rPr>
          <w:sz w:val="18"/>
          <w:szCs w:val="18"/>
        </w:rPr>
        <w:t xml:space="preserve"> doit être composé pour les appels à l’étranger. Depuis un téléphone fixe, </w:t>
      </w:r>
      <w:r w:rsidR="007C2722" w:rsidRPr="0080014F">
        <w:rPr>
          <w:sz w:val="18"/>
          <w:szCs w:val="18"/>
        </w:rPr>
        <w:t xml:space="preserve">le préfixe </w:t>
      </w:r>
      <w:r w:rsidRPr="0080014F">
        <w:rPr>
          <w:sz w:val="18"/>
          <w:szCs w:val="18"/>
        </w:rPr>
        <w:t>« 00 » dans les pays européens, « </w:t>
      </w:r>
      <w:r w:rsidR="007C2722" w:rsidRPr="0080014F">
        <w:rPr>
          <w:sz w:val="18"/>
          <w:szCs w:val="18"/>
        </w:rPr>
        <w:t>011</w:t>
      </w:r>
      <w:r w:rsidRPr="0080014F">
        <w:rPr>
          <w:sz w:val="18"/>
          <w:szCs w:val="18"/>
        </w:rPr>
        <w:t> »</w:t>
      </w:r>
      <w:r w:rsidR="007C2722" w:rsidRPr="0080014F">
        <w:rPr>
          <w:sz w:val="18"/>
          <w:szCs w:val="18"/>
        </w:rPr>
        <w:t xml:space="preserve"> dans les pays américains</w:t>
      </w:r>
      <w:r w:rsidRPr="0080014F">
        <w:rPr>
          <w:sz w:val="18"/>
          <w:szCs w:val="18"/>
        </w:rPr>
        <w:t xml:space="preserve"> et un « + » depuis un mobile.</w:t>
      </w:r>
    </w:p>
    <w:p w14:paraId="635E2420" w14:textId="77777777" w:rsidR="001777B2" w:rsidRPr="0080014F" w:rsidRDefault="001777B2" w:rsidP="001777B2">
      <w:pPr>
        <w:pStyle w:val="Paragraphedeliste"/>
        <w:spacing w:before="120" w:after="120"/>
        <w:ind w:left="283"/>
        <w:rPr>
          <w:sz w:val="18"/>
          <w:szCs w:val="18"/>
        </w:rPr>
      </w:pPr>
    </w:p>
    <w:p w14:paraId="02AB6A1B" w14:textId="2D9CD38A" w:rsidR="0034280A" w:rsidRPr="009D2E69" w:rsidRDefault="0034280A" w:rsidP="006E7446">
      <w:pPr>
        <w:pStyle w:val="Paragraphedeliste"/>
        <w:numPr>
          <w:ilvl w:val="0"/>
          <w:numId w:val="3"/>
        </w:numPr>
        <w:spacing w:before="120" w:after="120"/>
        <w:ind w:left="283" w:hanging="357"/>
        <w:rPr>
          <w:rStyle w:val="petitCar"/>
          <w:sz w:val="16"/>
          <w:szCs w:val="16"/>
        </w:rPr>
      </w:pPr>
      <w:r w:rsidRPr="0080014F">
        <w:rPr>
          <w:b/>
          <w:bCs/>
          <w:sz w:val="18"/>
          <w:szCs w:val="18"/>
        </w:rPr>
        <w:t xml:space="preserve">Un </w:t>
      </w:r>
      <w:hyperlink r:id="rId15" w:history="1">
        <w:r w:rsidRPr="0080014F">
          <w:rPr>
            <w:rStyle w:val="Lienhypertexte"/>
            <w:b/>
            <w:bCs/>
            <w:sz w:val="18"/>
            <w:szCs w:val="18"/>
          </w:rPr>
          <w:t>indicatif international</w:t>
        </w:r>
      </w:hyperlink>
      <w:r w:rsidR="00082288" w:rsidRPr="0080014F">
        <w:rPr>
          <w:sz w:val="18"/>
          <w:szCs w:val="18"/>
        </w:rPr>
        <w:t>, un</w:t>
      </w:r>
      <w:r w:rsidRPr="0080014F">
        <w:rPr>
          <w:sz w:val="18"/>
          <w:szCs w:val="18"/>
        </w:rPr>
        <w:t xml:space="preserve"> préfixe qui indique le pays, il doit être ajouté avant le numéro pour joindre un appel à l’étranger.</w:t>
      </w:r>
      <w:r w:rsidRPr="0080014F">
        <w:rPr>
          <w:sz w:val="16"/>
          <w:szCs w:val="16"/>
        </w:rPr>
        <w:t xml:space="preserve"> </w:t>
      </w:r>
      <w:r w:rsidR="007B61CD" w:rsidRPr="0080014F">
        <w:rPr>
          <w:sz w:val="18"/>
          <w:szCs w:val="18"/>
        </w:rPr>
        <w:tab/>
      </w:r>
      <w:r w:rsidR="00456C7C" w:rsidRPr="0080014F">
        <w:rPr>
          <w:sz w:val="18"/>
          <w:szCs w:val="18"/>
        </w:rPr>
        <w:tab/>
      </w:r>
      <w:r w:rsidRPr="009D2E69">
        <w:rPr>
          <w:rStyle w:val="petitCar"/>
          <w:color w:val="538135" w:themeColor="accent6" w:themeShade="BF"/>
          <w:sz w:val="16"/>
          <w:szCs w:val="16"/>
        </w:rPr>
        <w:t xml:space="preserve">Par exemple : </w:t>
      </w:r>
      <w:r w:rsidR="008F0E36" w:rsidRPr="009D2E69">
        <w:rPr>
          <w:rStyle w:val="petitCar"/>
          <w:color w:val="538135" w:themeColor="accent6" w:themeShade="BF"/>
          <w:sz w:val="16"/>
          <w:szCs w:val="16"/>
        </w:rPr>
        <w:t>« </w:t>
      </w:r>
      <w:r w:rsidRPr="009D2E69">
        <w:rPr>
          <w:rStyle w:val="petitCar"/>
          <w:color w:val="538135" w:themeColor="accent6" w:themeShade="BF"/>
          <w:sz w:val="16"/>
          <w:szCs w:val="16"/>
        </w:rPr>
        <w:t>41</w:t>
      </w:r>
      <w:r w:rsidR="008F0E36" w:rsidRPr="009D2E69">
        <w:rPr>
          <w:rStyle w:val="petitCar"/>
          <w:color w:val="538135" w:themeColor="accent6" w:themeShade="BF"/>
          <w:sz w:val="16"/>
          <w:szCs w:val="16"/>
        </w:rPr>
        <w:t> »</w:t>
      </w:r>
      <w:r w:rsidRPr="009D2E69">
        <w:rPr>
          <w:rStyle w:val="petitCar"/>
          <w:color w:val="538135" w:themeColor="accent6" w:themeShade="BF"/>
          <w:sz w:val="16"/>
          <w:szCs w:val="16"/>
        </w:rPr>
        <w:t xml:space="preserve"> pour la suisse</w:t>
      </w:r>
      <w:r w:rsidR="00A60638" w:rsidRPr="009D2E69">
        <w:rPr>
          <w:rStyle w:val="petitCar"/>
          <w:color w:val="538135" w:themeColor="accent6" w:themeShade="BF"/>
          <w:sz w:val="16"/>
          <w:szCs w:val="16"/>
        </w:rPr>
        <w:t>.</w:t>
      </w:r>
    </w:p>
    <w:p w14:paraId="754FF841" w14:textId="77777777" w:rsidR="001777B2" w:rsidRPr="009D2E69" w:rsidRDefault="001777B2" w:rsidP="001777B2">
      <w:pPr>
        <w:pStyle w:val="Paragraphedeliste"/>
        <w:rPr>
          <w:rStyle w:val="petitCar"/>
          <w:sz w:val="16"/>
          <w:szCs w:val="16"/>
        </w:rPr>
      </w:pPr>
    </w:p>
    <w:p w14:paraId="746C2EE5" w14:textId="77777777" w:rsidR="001777B2" w:rsidRPr="0080014F" w:rsidRDefault="001777B2" w:rsidP="001777B2">
      <w:pPr>
        <w:pStyle w:val="Paragraphedeliste"/>
        <w:spacing w:before="120" w:after="120"/>
        <w:ind w:left="283"/>
        <w:rPr>
          <w:rStyle w:val="petitCar"/>
        </w:rPr>
      </w:pPr>
    </w:p>
    <w:p w14:paraId="5681C21A" w14:textId="2C7E1866" w:rsidR="00EF5449" w:rsidRPr="009D2E69" w:rsidRDefault="00A60638" w:rsidP="006E7446">
      <w:pPr>
        <w:pStyle w:val="Paragraphedeliste"/>
        <w:numPr>
          <w:ilvl w:val="0"/>
          <w:numId w:val="3"/>
        </w:numPr>
        <w:spacing w:after="120"/>
        <w:ind w:left="283" w:hanging="357"/>
        <w:rPr>
          <w:rStyle w:val="petitCar"/>
          <w:sz w:val="20"/>
          <w:szCs w:val="20"/>
        </w:rPr>
      </w:pPr>
      <w:r w:rsidRPr="0080014F">
        <w:rPr>
          <w:b/>
          <w:bCs/>
          <w:sz w:val="18"/>
          <w:szCs w:val="18"/>
        </w:rPr>
        <w:t xml:space="preserve">Un </w:t>
      </w:r>
      <w:hyperlink r:id="rId16" w:history="1">
        <w:r w:rsidRPr="0080014F">
          <w:rPr>
            <w:rStyle w:val="Lienhypertexte"/>
            <w:b/>
            <w:bCs/>
            <w:sz w:val="18"/>
            <w:szCs w:val="18"/>
          </w:rPr>
          <w:t>indicatif régional</w:t>
        </w:r>
      </w:hyperlink>
      <w:r w:rsidR="003E01F7">
        <w:rPr>
          <w:b/>
          <w:bCs/>
          <w:sz w:val="18"/>
          <w:szCs w:val="18"/>
        </w:rPr>
        <w:t xml:space="preserve"> pour les téléphone fixe</w:t>
      </w:r>
      <w:r w:rsidR="003E01F7">
        <w:rPr>
          <w:sz w:val="18"/>
          <w:szCs w:val="18"/>
        </w:rPr>
        <w:t>,</w:t>
      </w:r>
      <w:r w:rsidR="003E01F7">
        <w:rPr>
          <w:b/>
          <w:bCs/>
          <w:sz w:val="18"/>
          <w:szCs w:val="18"/>
        </w:rPr>
        <w:t xml:space="preserve"> </w:t>
      </w:r>
      <w:r w:rsidRPr="0080014F">
        <w:rPr>
          <w:sz w:val="18"/>
          <w:szCs w:val="18"/>
        </w:rPr>
        <w:t>un préfixe qui indique la région, ce sont les 3 (2 depuis l’international) premiers chiffres du numéro local</w:t>
      </w:r>
      <w:r w:rsidR="006A2A6A">
        <w:rPr>
          <w:sz w:val="18"/>
          <w:szCs w:val="18"/>
        </w:rPr>
        <w:t xml:space="preserve"> fixe</w:t>
      </w:r>
      <w:r w:rsidRPr="0080014F">
        <w:rPr>
          <w:sz w:val="18"/>
          <w:szCs w:val="18"/>
        </w:rPr>
        <w:t>.</w:t>
      </w:r>
      <w:r w:rsidR="008F0E36" w:rsidRPr="0080014F">
        <w:rPr>
          <w:sz w:val="18"/>
          <w:szCs w:val="18"/>
        </w:rPr>
        <w:tab/>
      </w:r>
      <w:r w:rsidR="008F0E36" w:rsidRPr="0080014F">
        <w:rPr>
          <w:sz w:val="18"/>
          <w:szCs w:val="18"/>
        </w:rPr>
        <w:tab/>
      </w:r>
      <w:r w:rsidR="008F0E36" w:rsidRPr="009D2E69">
        <w:rPr>
          <w:rStyle w:val="petitCar"/>
          <w:color w:val="538135" w:themeColor="accent6" w:themeShade="BF"/>
          <w:sz w:val="16"/>
          <w:szCs w:val="16"/>
        </w:rPr>
        <w:t>Par exemple : « 021 » pour Lausanne.</w:t>
      </w:r>
    </w:p>
    <w:p w14:paraId="7C7ACD8E" w14:textId="77777777" w:rsidR="001777B2" w:rsidRPr="003E01F7" w:rsidRDefault="001777B2" w:rsidP="001777B2">
      <w:pPr>
        <w:pStyle w:val="Paragraphedeliste"/>
        <w:spacing w:after="120"/>
        <w:ind w:left="283"/>
        <w:rPr>
          <w:rStyle w:val="petitCar"/>
          <w:sz w:val="18"/>
          <w:szCs w:val="18"/>
        </w:rPr>
      </w:pPr>
    </w:p>
    <w:p w14:paraId="1B45A5FC" w14:textId="2BAC82CC" w:rsidR="001777B2" w:rsidRPr="001777B2" w:rsidRDefault="003E01F7" w:rsidP="001777B2">
      <w:pPr>
        <w:pStyle w:val="puces"/>
        <w:numPr>
          <w:ilvl w:val="0"/>
          <w:numId w:val="3"/>
        </w:numPr>
        <w:tabs>
          <w:tab w:val="clear" w:pos="284"/>
          <w:tab w:val="right" w:pos="851"/>
        </w:tabs>
        <w:ind w:left="284"/>
        <w:rPr>
          <w:b w:val="0"/>
          <w:bCs w:val="0"/>
        </w:rPr>
      </w:pPr>
      <w:r>
        <w:t>Un indicatif mobile pour les mobiles</w:t>
      </w:r>
      <w:r>
        <w:rPr>
          <w:b w:val="0"/>
          <w:bCs w:val="0"/>
        </w:rPr>
        <w:t>, un préfixe distribué par l’opérateur mobile.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 w:rsidRPr="003E01F7">
        <w:rPr>
          <w:rStyle w:val="petitCar"/>
          <w:b w:val="0"/>
          <w:bCs w:val="0"/>
        </w:rPr>
        <w:t>Par exemple : «</w:t>
      </w:r>
      <w:r>
        <w:rPr>
          <w:rStyle w:val="petitCar"/>
          <w:b w:val="0"/>
          <w:bCs w:val="0"/>
        </w:rPr>
        <w:t xml:space="preserve"> 075 </w:t>
      </w:r>
      <w:r w:rsidRPr="003E01F7">
        <w:rPr>
          <w:rStyle w:val="petitCar"/>
          <w:b w:val="0"/>
          <w:bCs w:val="0"/>
        </w:rPr>
        <w:t>» pour Swisscom</w:t>
      </w:r>
    </w:p>
    <w:p w14:paraId="62CADB23" w14:textId="77777777" w:rsidR="001777B2" w:rsidRPr="003E01F7" w:rsidRDefault="001777B2" w:rsidP="001777B2">
      <w:pPr>
        <w:pStyle w:val="puces"/>
        <w:tabs>
          <w:tab w:val="clear" w:pos="284"/>
          <w:tab w:val="right" w:pos="851"/>
        </w:tabs>
        <w:ind w:left="284" w:firstLine="0"/>
        <w:rPr>
          <w:b w:val="0"/>
          <w:bCs w:val="0"/>
        </w:rPr>
      </w:pPr>
    </w:p>
    <w:p w14:paraId="03DE762A" w14:textId="65C199ED" w:rsidR="007B61CD" w:rsidRPr="00AA7107" w:rsidRDefault="007B61CD" w:rsidP="001D25F8">
      <w:pPr>
        <w:pStyle w:val="Paragraphedeliste"/>
        <w:numPr>
          <w:ilvl w:val="0"/>
          <w:numId w:val="3"/>
        </w:numPr>
        <w:spacing w:after="480"/>
        <w:ind w:left="283" w:hanging="357"/>
      </w:pPr>
      <w:r w:rsidRPr="0080014F">
        <w:rPr>
          <w:rStyle w:val="pucesCar"/>
        </w:rPr>
        <w:t>Un numéro de téléphone local</w:t>
      </w:r>
      <w:r w:rsidR="00082288" w:rsidRPr="0080014F">
        <w:rPr>
          <w:sz w:val="18"/>
          <w:szCs w:val="18"/>
        </w:rPr>
        <w:t>, c’</w:t>
      </w:r>
      <w:r w:rsidRPr="0080014F">
        <w:rPr>
          <w:sz w:val="18"/>
          <w:szCs w:val="18"/>
        </w:rPr>
        <w:t xml:space="preserve">est le numéro qui sera attribué à un particulier ou une entreprise. En suisse ces numéros commencent par un « 0 », qu’il faudra composer </w:t>
      </w:r>
      <w:r w:rsidR="00082288" w:rsidRPr="0080014F">
        <w:rPr>
          <w:sz w:val="18"/>
          <w:szCs w:val="18"/>
        </w:rPr>
        <w:t xml:space="preserve">seulement </w:t>
      </w:r>
      <w:r w:rsidRPr="0080014F">
        <w:rPr>
          <w:sz w:val="18"/>
          <w:szCs w:val="18"/>
        </w:rPr>
        <w:t xml:space="preserve">si l’appel est local. </w:t>
      </w:r>
    </w:p>
    <w:p w14:paraId="4F3B0CB6" w14:textId="3F66F5BA" w:rsidR="00AA7107" w:rsidRDefault="007C3FD2" w:rsidP="001777B2">
      <w:pPr>
        <w:pStyle w:val="Titre2"/>
      </w:pPr>
      <w:r>
        <w:t>Syntaxe numéro de tél.</w:t>
      </w:r>
      <w:r w:rsidR="00AD607E">
        <w:t> :</w:t>
      </w:r>
    </w:p>
    <w:p w14:paraId="6BEDB922" w14:textId="77777777" w:rsidR="00AA52E4" w:rsidRPr="00AA52E4" w:rsidRDefault="00AA52E4" w:rsidP="00AA52E4"/>
    <w:p w14:paraId="4A1BA31F" w14:textId="5563583F" w:rsidR="00AD607E" w:rsidRPr="008A285B" w:rsidRDefault="00CA2FD9" w:rsidP="008A285B">
      <w:pPr>
        <w:tabs>
          <w:tab w:val="left" w:pos="3544"/>
        </w:tabs>
        <w:spacing w:after="480"/>
        <w:ind w:left="-74"/>
        <w:rPr>
          <w:sz w:val="18"/>
          <w:szCs w:val="18"/>
        </w:rPr>
      </w:pPr>
      <w:hyperlink r:id="rId17" w:tooltip="&quot;Drapeau des États-Unis&quot; " w:history="1">
        <w:r w:rsidR="00485267">
          <w:rPr>
            <w:noProof/>
            <w:color w:val="0000FF"/>
          </w:rPr>
          <w:pict w14:anchorId="2576380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17" o:spid="_x0000_i1025" type="#_x0000_t75" alt="Drapeau des États-Unis" href="https://commons.wikimedia.org/wiki/File:Flag_of_the_United_States.svg?uselang=fr" title="&quot;Drapeau des États-Unis&quot;" style="width:14.95pt;height:8.15pt;visibility:visible;mso-wrap-style:square" o:button="t">
              <v:imagedata r:id="rId18" o:title="Drapeau des États-Unis"/>
            </v:shape>
          </w:pict>
        </w:r>
      </w:hyperlink>
      <w:hyperlink r:id="rId19" w:tooltip="États-Unis" w:history="1">
        <w:r w:rsidR="00DB7EF6">
          <w:rPr>
            <w:rStyle w:val="Lienhypertexte"/>
          </w:rPr>
          <w:t>États-Unis</w:t>
        </w:r>
      </w:hyperlink>
      <w:r w:rsidR="00DB7EF6">
        <w:t> : +1 (CCC) CCC-CCCC</w:t>
      </w:r>
      <w:r w:rsidR="008A285B">
        <w:tab/>
      </w:r>
      <w:r w:rsidR="005A5BC6" w:rsidRPr="008A285B">
        <w:rPr>
          <w:sz w:val="18"/>
          <w:szCs w:val="18"/>
        </w:rPr>
        <w:t>10 chiffres au format national, 11 chiffres au format international.</w:t>
      </w:r>
    </w:p>
    <w:p w14:paraId="44396D40" w14:textId="243B4537" w:rsidR="00DB7EF6" w:rsidRPr="008A285B" w:rsidRDefault="00CA2FD9" w:rsidP="008A285B">
      <w:pPr>
        <w:tabs>
          <w:tab w:val="left" w:pos="3544"/>
        </w:tabs>
        <w:spacing w:after="480"/>
        <w:ind w:left="-74"/>
        <w:rPr>
          <w:sz w:val="18"/>
          <w:szCs w:val="18"/>
        </w:rPr>
      </w:pPr>
      <w:hyperlink r:id="rId20" w:tooltip="&quot;Drapeau de la Suisse&quot; " w:history="1">
        <w:r w:rsidR="00485267">
          <w:rPr>
            <w:noProof/>
            <w:color w:val="0000FF"/>
          </w:rPr>
          <w:pict w14:anchorId="2CAA6565">
            <v:shape id="Image 21" o:spid="_x0000_i1026" type="#_x0000_t75" alt="Drapeau de la Suisse" href="https://commons.wikimedia.org/wiki/File:Flag_of_Switzerland.svg?uselang=fr" title="&quot;Drapeau de la Suisse&quot;" style="width:10.85pt;height:10.85pt;visibility:visible;mso-wrap-style:square" o:button="t">
              <v:imagedata r:id="rId21" o:title="Drapeau de la Suisse"/>
            </v:shape>
          </w:pict>
        </w:r>
      </w:hyperlink>
      <w:hyperlink r:id="rId22" w:tooltip="Suisse" w:history="1">
        <w:r w:rsidR="005A5BC6">
          <w:rPr>
            <w:rStyle w:val="Lienhypertexte"/>
          </w:rPr>
          <w:t>Suisse</w:t>
        </w:r>
      </w:hyperlink>
      <w:r w:rsidR="005A5BC6">
        <w:t xml:space="preserve"> : +41 CC CCC CC </w:t>
      </w:r>
      <w:proofErr w:type="spellStart"/>
      <w:r w:rsidR="005A5BC6">
        <w:t>CC</w:t>
      </w:r>
      <w:proofErr w:type="spellEnd"/>
      <w:r w:rsidR="005A5BC6">
        <w:tab/>
      </w:r>
      <w:r w:rsidR="005A5BC6" w:rsidRPr="008A285B">
        <w:rPr>
          <w:sz w:val="18"/>
          <w:szCs w:val="18"/>
        </w:rPr>
        <w:t>10 chiffres au format national, 11 chiffres au format international.</w:t>
      </w:r>
    </w:p>
    <w:p w14:paraId="175BA520" w14:textId="603FBEC0" w:rsidR="005A5BC6" w:rsidRPr="008A285B" w:rsidRDefault="005A5BC6" w:rsidP="008A285B">
      <w:pPr>
        <w:tabs>
          <w:tab w:val="left" w:pos="3544"/>
        </w:tabs>
        <w:spacing w:after="480"/>
        <w:ind w:left="-74"/>
        <w:rPr>
          <w:sz w:val="18"/>
          <w:szCs w:val="18"/>
        </w:rPr>
      </w:pPr>
      <w:r>
        <w:rPr>
          <w:noProof/>
          <w:color w:val="0000FF"/>
        </w:rPr>
        <w:drawing>
          <wp:inline distT="0" distB="0" distL="0" distR="0" wp14:anchorId="6DCFD45D" wp14:editId="571D0B55">
            <wp:extent cx="191135" cy="135255"/>
            <wp:effectExtent l="0" t="0" r="0" b="0"/>
            <wp:docPr id="22" name="Image 22" descr="Drapeau du Brésil">
              <a:hlinkClick xmlns:a="http://schemas.openxmlformats.org/drawingml/2006/main" r:id="rId23" tooltip="&quot;Drapeau du Brési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rapeau du Brésil">
                      <a:hlinkClick r:id="rId23" tooltip="&quot;Drapeau du Brési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5" w:tooltip="Brésil" w:history="1">
        <w:r>
          <w:rPr>
            <w:rStyle w:val="Lienhypertexte"/>
          </w:rPr>
          <w:t>Brésil</w:t>
        </w:r>
      </w:hyperlink>
      <w:r>
        <w:t> : +55 CC CCCC-CCCC</w:t>
      </w:r>
      <w:r>
        <w:tab/>
      </w:r>
      <w:r w:rsidR="008A285B" w:rsidRPr="008A285B">
        <w:rPr>
          <w:sz w:val="18"/>
          <w:szCs w:val="18"/>
        </w:rPr>
        <w:t>10 chiffres au format national, 12 chiffres au format international</w:t>
      </w:r>
    </w:p>
    <w:p w14:paraId="011153AE" w14:textId="77777777" w:rsidR="00F06FE8" w:rsidRPr="00387620" w:rsidRDefault="00F06FE8" w:rsidP="00AD607E">
      <w:pPr>
        <w:pStyle w:val="Titre2"/>
      </w:pPr>
    </w:p>
    <w:p w14:paraId="3DD03665" w14:textId="7E822714" w:rsidR="00C934DE" w:rsidRDefault="00387620" w:rsidP="0044316E">
      <w:pPr>
        <w:pStyle w:val="lien"/>
        <w:rPr>
          <w:rStyle w:val="Lienhypertexte"/>
          <w:color w:val="auto"/>
          <w:u w:val="none"/>
        </w:rPr>
      </w:pPr>
      <w:r w:rsidRPr="00387620">
        <w:t>Source</w:t>
      </w:r>
      <w:r w:rsidRPr="00443250">
        <w:t xml:space="preserve"> : </w:t>
      </w:r>
      <w:hyperlink r:id="rId26" w:history="1">
        <w:r w:rsidRPr="009D2E69">
          <w:rPr>
            <w:rStyle w:val="Lienhypertexte"/>
            <w:color w:val="auto"/>
          </w:rPr>
          <w:t>https://fr.wikipedia.org/wiki/Num%C3%A9ro_de_t%C3%A9l%C3%A9phone</w:t>
        </w:r>
      </w:hyperlink>
      <w:r w:rsidRPr="009D2E69">
        <w:t xml:space="preserve">  </w:t>
      </w:r>
      <w:hyperlink r:id="rId27" w:history="1">
        <w:r w:rsidRPr="00443250">
          <w:rPr>
            <w:rStyle w:val="Lienhypertexte"/>
            <w:color w:val="auto"/>
            <w:u w:val="none"/>
          </w:rPr>
          <w:t>https://www.indicatifs.fr/suisse</w:t>
        </w:r>
      </w:hyperlink>
      <w:r w:rsidR="00C934DE">
        <w:rPr>
          <w:rStyle w:val="Lienhypertexte"/>
          <w:color w:val="auto"/>
          <w:u w:val="none"/>
        </w:rPr>
        <w:br w:type="page"/>
      </w:r>
    </w:p>
    <w:p w14:paraId="2FFC6A7E" w14:textId="62ABC18A" w:rsidR="007B61CD" w:rsidRPr="00082288" w:rsidRDefault="007B61CD" w:rsidP="00423434">
      <w:pPr>
        <w:pStyle w:val="Titre1"/>
      </w:pPr>
      <w:r w:rsidRPr="00082288">
        <w:lastRenderedPageBreak/>
        <w:t xml:space="preserve">Format des </w:t>
      </w:r>
      <w:r w:rsidRPr="00523F9C">
        <w:t>adresses e-mail</w:t>
      </w:r>
    </w:p>
    <w:p w14:paraId="7797C748" w14:textId="43B2F525" w:rsidR="00661B96" w:rsidRDefault="006E7446" w:rsidP="00443250">
      <w:pPr>
        <w:pStyle w:val="Spcial"/>
        <w:rPr>
          <w:u w:color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0866C4" wp14:editId="0D371046">
                <wp:simplePos x="0" y="0"/>
                <wp:positionH relativeFrom="column">
                  <wp:posOffset>4026412</wp:posOffset>
                </wp:positionH>
                <wp:positionV relativeFrom="paragraph">
                  <wp:posOffset>405841</wp:posOffset>
                </wp:positionV>
                <wp:extent cx="886924" cy="388450"/>
                <wp:effectExtent l="0" t="0" r="27940" b="3111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6924" cy="3884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89EE1" id="Connecteur droit 12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05pt,31.95pt" to="386.9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" strokecolor="red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5E6B46" wp14:editId="31C46200">
                <wp:simplePos x="0" y="0"/>
                <wp:positionH relativeFrom="column">
                  <wp:posOffset>682710</wp:posOffset>
                </wp:positionH>
                <wp:positionV relativeFrom="paragraph">
                  <wp:posOffset>407111</wp:posOffset>
                </wp:positionV>
                <wp:extent cx="1303267" cy="353060"/>
                <wp:effectExtent l="0" t="0" r="30480" b="2794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3267" cy="3530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F8914" id="Connecteur droit 13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5pt,32.05pt" to="156.35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77808B" wp14:editId="496C76C4">
                <wp:simplePos x="0" y="0"/>
                <wp:positionH relativeFrom="column">
                  <wp:posOffset>2702579</wp:posOffset>
                </wp:positionH>
                <wp:positionV relativeFrom="paragraph">
                  <wp:posOffset>406172</wp:posOffset>
                </wp:positionV>
                <wp:extent cx="272955" cy="354510"/>
                <wp:effectExtent l="0" t="0" r="32385" b="2667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955" cy="3545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1E02B" id="Connecteur droit 1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8pt,32pt" to="234.3pt,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" strokecolor="#2f5496 [2404]" strokeweight="1pt">
                <v:stroke joinstyle="miter"/>
              </v:line>
            </w:pict>
          </mc:Fallback>
        </mc:AlternateContent>
      </w:r>
      <w:proofErr w:type="spellStart"/>
      <w:r w:rsidR="00661B96" w:rsidRPr="00661B96">
        <w:t>Jean.</w:t>
      </w:r>
      <w:r w:rsidR="00661B96">
        <w:t>p</w:t>
      </w:r>
      <w:r w:rsidR="00661B96" w:rsidRPr="00661B96">
        <w:t>ierre</w:t>
      </w:r>
      <w:proofErr w:type="spellEnd"/>
      <w:r w:rsidR="00661B96" w:rsidRPr="00661B96">
        <w:rPr>
          <w:sz w:val="14"/>
          <w:szCs w:val="14"/>
          <w:u w:val="none"/>
        </w:rPr>
        <w:t xml:space="preserve"> </w:t>
      </w:r>
      <w:r w:rsidR="00661B96" w:rsidRPr="006E7446">
        <w:rPr>
          <w:u w:color="2F5496" w:themeColor="accent1" w:themeShade="BF"/>
        </w:rPr>
        <w:t>@</w:t>
      </w:r>
      <w:r w:rsidR="00082288" w:rsidRPr="00082288">
        <w:rPr>
          <w:sz w:val="14"/>
          <w:szCs w:val="14"/>
          <w:u w:val="none"/>
        </w:rPr>
        <w:t xml:space="preserve"> </w:t>
      </w:r>
      <w:r w:rsidR="00661B96" w:rsidRPr="00082288">
        <w:rPr>
          <w:u w:color="FF0000"/>
        </w:rPr>
        <w:t>gmail</w:t>
      </w:r>
      <w:r w:rsidR="00661B96" w:rsidRPr="00661B96">
        <w:rPr>
          <w:u w:color="FF0000"/>
        </w:rPr>
        <w:t>.com</w:t>
      </w:r>
    </w:p>
    <w:p w14:paraId="38C23867" w14:textId="73188B44" w:rsidR="00661B96" w:rsidRDefault="00661B96" w:rsidP="00387620">
      <w:pPr>
        <w:jc w:val="center"/>
      </w:pPr>
    </w:p>
    <w:p w14:paraId="304186E7" w14:textId="0730B1A8" w:rsidR="00661B96" w:rsidRPr="006E7446" w:rsidRDefault="00082288" w:rsidP="0098390B">
      <w:pPr>
        <w:pStyle w:val="lgende"/>
        <w:tabs>
          <w:tab w:val="clear" w:pos="142"/>
          <w:tab w:val="clear" w:pos="2694"/>
          <w:tab w:val="clear" w:pos="4820"/>
          <w:tab w:val="left" w:pos="426"/>
          <w:tab w:val="left" w:pos="3686"/>
        </w:tabs>
      </w:pPr>
      <w:r>
        <w:tab/>
      </w:r>
      <w:r w:rsidRPr="006E7446">
        <w:t>Partie locale</w:t>
      </w:r>
      <w:r w:rsidRPr="006E7446">
        <w:tab/>
        <w:t>Caractère séparateur</w:t>
      </w:r>
      <w:r w:rsidR="0098390B">
        <w:tab/>
      </w:r>
      <w:r w:rsidR="006E7446" w:rsidRPr="006E7446">
        <w:t>Adresse du serveur</w:t>
      </w:r>
      <w:r w:rsidR="00F62B3E">
        <w:t xml:space="preserve"> (domaine)</w:t>
      </w:r>
    </w:p>
    <w:p w14:paraId="2C35852B" w14:textId="03609B61" w:rsidR="00661B96" w:rsidRDefault="006E7446" w:rsidP="00EC6070">
      <w:pPr>
        <w:spacing w:before="240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96F1B5" wp14:editId="0F58F7F0">
                <wp:simplePos x="0" y="0"/>
                <wp:positionH relativeFrom="column">
                  <wp:posOffset>-17145</wp:posOffset>
                </wp:positionH>
                <wp:positionV relativeFrom="paragraph">
                  <wp:posOffset>52231</wp:posOffset>
                </wp:positionV>
                <wp:extent cx="5752465" cy="0"/>
                <wp:effectExtent l="0" t="0" r="0" b="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AF376" id="Connecteur droit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4.1pt" to="451.6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" strokecolor="black [3213]" strokeweight="1.5pt">
                <v:stroke joinstyle="miter"/>
              </v:line>
            </w:pict>
          </mc:Fallback>
        </mc:AlternateContent>
      </w:r>
      <w:r w:rsidR="00661B96" w:rsidRPr="00661B96">
        <w:rPr>
          <w:sz w:val="18"/>
          <w:szCs w:val="18"/>
        </w:rPr>
        <w:t xml:space="preserve">Une adresse électronique est une suite de caractères qui permet la conduite de courriers </w:t>
      </w:r>
      <w:r w:rsidR="00082288" w:rsidRPr="00661B96">
        <w:rPr>
          <w:sz w:val="18"/>
          <w:szCs w:val="18"/>
        </w:rPr>
        <w:t>électronique dans</w:t>
      </w:r>
      <w:r w:rsidR="00661B96" w:rsidRPr="00661B96">
        <w:rPr>
          <w:sz w:val="18"/>
          <w:szCs w:val="18"/>
        </w:rPr>
        <w:t xml:space="preserve"> des boîtes aux lettres informatiques</w:t>
      </w:r>
      <w:r w:rsidR="00082288">
        <w:rPr>
          <w:sz w:val="18"/>
          <w:szCs w:val="18"/>
        </w:rPr>
        <w:t>.</w:t>
      </w:r>
    </w:p>
    <w:p w14:paraId="6134C051" w14:textId="43FAAFFA" w:rsidR="00082288" w:rsidRPr="00D1062F" w:rsidRDefault="00082288" w:rsidP="00D1062F">
      <w:pPr>
        <w:pStyle w:val="Titre2"/>
        <w:rPr>
          <w:b w:val="0"/>
          <w:bCs w:val="0"/>
        </w:rPr>
      </w:pPr>
      <w:r w:rsidRPr="00D1062F">
        <w:t xml:space="preserve">Une </w:t>
      </w:r>
      <w:r w:rsidRPr="00D1062F">
        <w:rPr>
          <w:rStyle w:val="Titre2Car"/>
          <w:b/>
          <w:bCs/>
        </w:rPr>
        <w:t>adresse e-mail</w:t>
      </w:r>
      <w:r w:rsidRPr="00D1062F">
        <w:rPr>
          <w:b w:val="0"/>
          <w:bCs w:val="0"/>
          <w:sz w:val="24"/>
          <w:szCs w:val="24"/>
        </w:rPr>
        <w:t xml:space="preserve"> </w:t>
      </w:r>
      <w:r w:rsidRPr="00D1062F">
        <w:t>contient :</w:t>
      </w:r>
    </w:p>
    <w:p w14:paraId="033DE264" w14:textId="00122AC6" w:rsidR="00082288" w:rsidRPr="009D2E69" w:rsidRDefault="00082288" w:rsidP="008C05EC">
      <w:pPr>
        <w:pStyle w:val="Paragraphedeliste"/>
        <w:numPr>
          <w:ilvl w:val="0"/>
          <w:numId w:val="4"/>
        </w:numPr>
        <w:tabs>
          <w:tab w:val="right" w:pos="284"/>
        </w:tabs>
        <w:spacing w:before="120" w:after="0"/>
        <w:ind w:left="283" w:hanging="357"/>
        <w:rPr>
          <w:rStyle w:val="petitCar"/>
          <w:sz w:val="20"/>
          <w:szCs w:val="20"/>
        </w:rPr>
      </w:pPr>
      <w:r w:rsidRPr="00456C7C">
        <w:rPr>
          <w:rStyle w:val="pucesCar"/>
        </w:rPr>
        <w:t>Une partie locale</w:t>
      </w:r>
      <w:r w:rsidR="006E7446" w:rsidRPr="006E7446">
        <w:rPr>
          <w:sz w:val="18"/>
          <w:szCs w:val="18"/>
        </w:rPr>
        <w:t xml:space="preserve">, </w:t>
      </w:r>
      <w:r w:rsidR="006E7446" w:rsidRPr="00456C7C">
        <w:rPr>
          <w:sz w:val="18"/>
          <w:szCs w:val="18"/>
        </w:rPr>
        <w:t>c’est l’identifiant, en général un nom d’une personne ou d’un service.</w:t>
      </w:r>
      <w:r w:rsidR="00456C7C" w:rsidRPr="00456C7C">
        <w:rPr>
          <w:sz w:val="18"/>
          <w:szCs w:val="18"/>
        </w:rPr>
        <w:t xml:space="preserve"> </w:t>
      </w:r>
      <w:r w:rsidR="00456C7C" w:rsidRPr="00456C7C">
        <w:rPr>
          <w:sz w:val="18"/>
          <w:szCs w:val="18"/>
        </w:rPr>
        <w:tab/>
      </w:r>
      <w:r w:rsidR="00456C7C" w:rsidRPr="00456C7C">
        <w:rPr>
          <w:sz w:val="18"/>
          <w:szCs w:val="18"/>
        </w:rPr>
        <w:tab/>
      </w:r>
      <w:r w:rsidR="00456C7C" w:rsidRPr="00456C7C">
        <w:rPr>
          <w:sz w:val="18"/>
          <w:szCs w:val="18"/>
        </w:rPr>
        <w:tab/>
      </w:r>
      <w:r w:rsidR="00456C7C" w:rsidRPr="009D2E69">
        <w:rPr>
          <w:rStyle w:val="petitCar"/>
          <w:color w:val="538135" w:themeColor="accent6" w:themeShade="BF"/>
          <w:sz w:val="16"/>
          <w:szCs w:val="16"/>
        </w:rPr>
        <w:t xml:space="preserve">Par exemple : </w:t>
      </w:r>
      <w:proofErr w:type="spellStart"/>
      <w:r w:rsidR="00456C7C" w:rsidRPr="009D2E69">
        <w:rPr>
          <w:rStyle w:val="petitCar"/>
          <w:color w:val="538135" w:themeColor="accent6" w:themeShade="BF"/>
          <w:sz w:val="16"/>
          <w:szCs w:val="16"/>
        </w:rPr>
        <w:t>Jean.pierre</w:t>
      </w:r>
      <w:proofErr w:type="spellEnd"/>
    </w:p>
    <w:p w14:paraId="53FFABE5" w14:textId="77777777" w:rsidR="008C05EC" w:rsidRPr="008C05EC" w:rsidRDefault="008C05EC" w:rsidP="008C05EC">
      <w:pPr>
        <w:tabs>
          <w:tab w:val="right" w:pos="284"/>
        </w:tabs>
        <w:spacing w:after="120"/>
        <w:ind w:left="-74"/>
        <w:rPr>
          <w:sz w:val="2"/>
          <w:szCs w:val="2"/>
        </w:rPr>
      </w:pPr>
    </w:p>
    <w:p w14:paraId="7835D5F5" w14:textId="548790AB" w:rsidR="00082288" w:rsidRDefault="00082288" w:rsidP="008C05EC">
      <w:pPr>
        <w:pStyle w:val="Paragraphedeliste"/>
        <w:numPr>
          <w:ilvl w:val="0"/>
          <w:numId w:val="4"/>
        </w:numPr>
        <w:spacing w:after="0"/>
        <w:ind w:left="283" w:hanging="357"/>
        <w:rPr>
          <w:sz w:val="18"/>
          <w:szCs w:val="18"/>
        </w:rPr>
      </w:pPr>
      <w:r w:rsidRPr="00456C7C">
        <w:rPr>
          <w:rStyle w:val="pucesCar"/>
        </w:rPr>
        <w:t>Le caractère séparateur @</w:t>
      </w:r>
      <w:r w:rsidR="006E7446" w:rsidRPr="00CE4E4F">
        <w:rPr>
          <w:rStyle w:val="pucesCar"/>
          <w:b w:val="0"/>
          <w:bCs w:val="0"/>
        </w:rPr>
        <w:t>,</w:t>
      </w:r>
      <w:r w:rsidR="006E7446">
        <w:rPr>
          <w:b/>
          <w:bCs/>
          <w:sz w:val="18"/>
          <w:szCs w:val="18"/>
        </w:rPr>
        <w:t xml:space="preserve"> </w:t>
      </w:r>
      <w:r w:rsidR="006E7446" w:rsidRPr="00456C7C">
        <w:rPr>
          <w:sz w:val="18"/>
          <w:szCs w:val="18"/>
        </w:rPr>
        <w:t>signifiant at (« à » ou « chez ») en anglais</w:t>
      </w:r>
    </w:p>
    <w:p w14:paraId="6FC5C071" w14:textId="77777777" w:rsidR="008C05EC" w:rsidRPr="008C05EC" w:rsidRDefault="008C05EC" w:rsidP="008C05EC">
      <w:pPr>
        <w:spacing w:after="120"/>
        <w:ind w:left="-74"/>
        <w:rPr>
          <w:sz w:val="2"/>
          <w:szCs w:val="2"/>
        </w:rPr>
      </w:pPr>
    </w:p>
    <w:p w14:paraId="785D62DD" w14:textId="2A5FC69E" w:rsidR="00082288" w:rsidRPr="009D2E69" w:rsidRDefault="00082288" w:rsidP="008C05EC">
      <w:pPr>
        <w:pStyle w:val="Paragraphedeliste"/>
        <w:numPr>
          <w:ilvl w:val="0"/>
          <w:numId w:val="4"/>
        </w:numPr>
        <w:spacing w:after="480"/>
        <w:ind w:left="283" w:hanging="357"/>
        <w:rPr>
          <w:rStyle w:val="petitCar"/>
          <w:color w:val="538135" w:themeColor="accent6" w:themeShade="BF"/>
          <w:sz w:val="20"/>
          <w:szCs w:val="20"/>
        </w:rPr>
      </w:pPr>
      <w:r w:rsidRPr="00CE4E4F">
        <w:rPr>
          <w:rStyle w:val="pucesCar"/>
        </w:rPr>
        <w:t>L’adresse du serveur</w:t>
      </w:r>
      <w:r w:rsidR="006E7446">
        <w:rPr>
          <w:sz w:val="18"/>
          <w:szCs w:val="18"/>
        </w:rPr>
        <w:t>, c’est généralement un nom de domaine qui identifie l’entreprise</w:t>
      </w:r>
      <w:r w:rsidR="00456C7C">
        <w:rPr>
          <w:sz w:val="18"/>
          <w:szCs w:val="18"/>
        </w:rPr>
        <w:t xml:space="preserve"> où se trouve la boîte électronique. </w:t>
      </w:r>
      <w:r w:rsidR="00456C7C">
        <w:rPr>
          <w:sz w:val="18"/>
          <w:szCs w:val="18"/>
        </w:rPr>
        <w:tab/>
      </w:r>
      <w:r w:rsidR="00456C7C">
        <w:rPr>
          <w:sz w:val="18"/>
          <w:szCs w:val="18"/>
        </w:rPr>
        <w:tab/>
      </w:r>
      <w:r w:rsidR="00456C7C" w:rsidRPr="009D2E69">
        <w:rPr>
          <w:rStyle w:val="petitCar"/>
          <w:color w:val="538135" w:themeColor="accent6" w:themeShade="BF"/>
          <w:sz w:val="16"/>
          <w:szCs w:val="16"/>
        </w:rPr>
        <w:t>Par exemple : « gmail.com » pour google mail</w:t>
      </w:r>
    </w:p>
    <w:p w14:paraId="147E1C99" w14:textId="3ECE0B08" w:rsidR="00387620" w:rsidRDefault="004067C7" w:rsidP="00AD607E">
      <w:pPr>
        <w:pStyle w:val="Titre2"/>
        <w:rPr>
          <w:rStyle w:val="petitCar"/>
          <w:sz w:val="22"/>
          <w:szCs w:val="22"/>
        </w:rPr>
      </w:pPr>
      <w:r>
        <w:rPr>
          <w:rStyle w:val="petitCar"/>
          <w:sz w:val="22"/>
          <w:szCs w:val="22"/>
        </w:rPr>
        <w:t>Syntaxe</w:t>
      </w:r>
      <w:r w:rsidR="00AD607E">
        <w:rPr>
          <w:rStyle w:val="petitCar"/>
          <w:sz w:val="22"/>
          <w:szCs w:val="22"/>
        </w:rPr>
        <w:t> </w:t>
      </w:r>
      <w:r>
        <w:rPr>
          <w:rStyle w:val="petitCar"/>
          <w:sz w:val="22"/>
          <w:szCs w:val="22"/>
        </w:rPr>
        <w:t xml:space="preserve">d’une adresse </w:t>
      </w:r>
      <w:r w:rsidR="00AD607E">
        <w:rPr>
          <w:rStyle w:val="petitCar"/>
          <w:sz w:val="22"/>
          <w:szCs w:val="22"/>
        </w:rPr>
        <w:t>:</w:t>
      </w:r>
    </w:p>
    <w:p w14:paraId="5FEF73D7" w14:textId="343D406E" w:rsidR="00AD607E" w:rsidRDefault="0045649D" w:rsidP="0045649D">
      <w:pPr>
        <w:pStyle w:val="puces"/>
        <w:numPr>
          <w:ilvl w:val="0"/>
          <w:numId w:val="7"/>
        </w:numPr>
        <w:ind w:left="284"/>
      </w:pPr>
      <w:r>
        <w:t xml:space="preserve">Une adresse </w:t>
      </w:r>
      <w:r w:rsidR="00325B8E">
        <w:t>doit contenir un « @ </w:t>
      </w:r>
      <w:r w:rsidR="00F62B3E">
        <w:t>(valeur ASCII 64)</w:t>
      </w:r>
      <w:r w:rsidR="00325B8E">
        <w:t>»</w:t>
      </w:r>
      <w:r w:rsidR="00F62B3E">
        <w:t>.</w:t>
      </w:r>
    </w:p>
    <w:p w14:paraId="43EE39EF" w14:textId="0120B49B" w:rsidR="00325B8E" w:rsidRDefault="00325B8E" w:rsidP="0045649D">
      <w:pPr>
        <w:pStyle w:val="puces"/>
        <w:numPr>
          <w:ilvl w:val="0"/>
          <w:numId w:val="7"/>
        </w:numPr>
        <w:ind w:left="284"/>
      </w:pPr>
      <w:r>
        <w:t>Les caractères avant et après l’arobase ne doivent pas être un point (« . »).</w:t>
      </w:r>
    </w:p>
    <w:p w14:paraId="0A3A7C5D" w14:textId="5EBD5A2D" w:rsidR="00325B8E" w:rsidRDefault="00325B8E" w:rsidP="0045649D">
      <w:pPr>
        <w:pStyle w:val="puces"/>
        <w:numPr>
          <w:ilvl w:val="0"/>
          <w:numId w:val="7"/>
        </w:numPr>
        <w:ind w:left="284"/>
      </w:pPr>
      <w:r>
        <w:t>Le point ne doit pas apparaître deux fois de suite.</w:t>
      </w:r>
    </w:p>
    <w:p w14:paraId="21394F36" w14:textId="42643B27" w:rsidR="00325B8E" w:rsidRDefault="00574C8A" w:rsidP="0045649D">
      <w:pPr>
        <w:pStyle w:val="puces"/>
        <w:numPr>
          <w:ilvl w:val="0"/>
          <w:numId w:val="7"/>
        </w:numPr>
        <w:ind w:left="284"/>
      </w:pPr>
      <w:r>
        <w:t xml:space="preserve">Elle formée de caractères </w:t>
      </w:r>
      <w:r w:rsidR="00AE0CF9">
        <w:t>US-ASCII</w:t>
      </w:r>
      <w:r>
        <w:t xml:space="preserve"> (p.3)</w:t>
      </w:r>
    </w:p>
    <w:p w14:paraId="19EE272E" w14:textId="600C478E" w:rsidR="00574C8A" w:rsidRDefault="00DB7EF6" w:rsidP="0045649D">
      <w:pPr>
        <w:pStyle w:val="puces"/>
        <w:numPr>
          <w:ilvl w:val="0"/>
          <w:numId w:val="7"/>
        </w:numPr>
        <w:ind w:left="284"/>
      </w:pPr>
      <w:r>
        <w:t>L’ID (partie locale) ne peut pas contenir plus de 64 caractères.</w:t>
      </w:r>
    </w:p>
    <w:p w14:paraId="0A057C77" w14:textId="77777777" w:rsidR="0045649D" w:rsidRPr="00AD607E" w:rsidRDefault="0045649D" w:rsidP="00AD607E">
      <w:pPr>
        <w:pStyle w:val="puces"/>
      </w:pPr>
    </w:p>
    <w:p w14:paraId="37535F5C" w14:textId="69F4072A" w:rsidR="008330FB" w:rsidRPr="009D2E69" w:rsidRDefault="00387620" w:rsidP="00174D10">
      <w:pPr>
        <w:pStyle w:val="lien"/>
        <w:rPr>
          <w:rStyle w:val="Lienhypertexte"/>
          <w:color w:val="auto"/>
          <w:u w:val="none"/>
        </w:rPr>
      </w:pPr>
      <w:r w:rsidRPr="00174D10">
        <w:rPr>
          <w:rStyle w:val="Lienhypertexte"/>
          <w:color w:val="auto"/>
        </w:rPr>
        <w:t>Source</w:t>
      </w:r>
      <w:r w:rsidRPr="00174D10">
        <w:rPr>
          <w:rStyle w:val="Lienhypertexte"/>
          <w:color w:val="auto"/>
          <w:u w:val="none"/>
        </w:rPr>
        <w:t xml:space="preserve"> : </w:t>
      </w:r>
      <w:hyperlink r:id="rId28" w:history="1">
        <w:r w:rsidR="004067C7" w:rsidRPr="009D2E69">
          <w:rPr>
            <w:rStyle w:val="Lienhypertexte"/>
            <w:color w:val="auto"/>
          </w:rPr>
          <w:t>https://fr.wikipedia.org/wiki/Adresse_%C3%A9lectronique</w:t>
        </w:r>
      </w:hyperlink>
      <w:r w:rsidR="004067C7" w:rsidRPr="009D2E69">
        <w:rPr>
          <w:rStyle w:val="Lienhypertexte"/>
          <w:color w:val="auto"/>
          <w:u w:val="none"/>
        </w:rPr>
        <w:t xml:space="preserve"> </w:t>
      </w:r>
      <w:hyperlink r:id="rId29" w:history="1">
        <w:r w:rsidR="004067C7" w:rsidRPr="009D2E69">
          <w:rPr>
            <w:rStyle w:val="Lienhypertexte"/>
            <w:color w:val="auto"/>
          </w:rPr>
          <w:t>http://abcdrfc.free.fr/rfc-vf/pdf/rfc5322.pdf</w:t>
        </w:r>
      </w:hyperlink>
      <w:r w:rsidR="004067C7" w:rsidRPr="009D2E69">
        <w:rPr>
          <w:rStyle w:val="Lienhypertexte"/>
          <w:color w:val="auto"/>
          <w:u w:val="none"/>
        </w:rPr>
        <w:t xml:space="preserve"> </w:t>
      </w:r>
    </w:p>
    <w:p w14:paraId="346CDDC4" w14:textId="2AEB918D" w:rsidR="00387620" w:rsidRDefault="00C934DE" w:rsidP="00423434">
      <w:pPr>
        <w:pStyle w:val="Titre1"/>
        <w:rPr>
          <w:rStyle w:val="Lienhypertexte"/>
          <w:color w:val="2F5496" w:themeColor="accent1" w:themeShade="BF"/>
        </w:rPr>
      </w:pPr>
      <w:r w:rsidRPr="00C934DE">
        <w:rPr>
          <w:rStyle w:val="Lienhypertexte"/>
          <w:color w:val="2F5496" w:themeColor="accent1" w:themeShade="BF"/>
        </w:rPr>
        <w:t>Qu’est-ce qu’un fichier</w:t>
      </w:r>
    </w:p>
    <w:p w14:paraId="41C22F57" w14:textId="77777777" w:rsidR="000A4D9F" w:rsidRDefault="000A4D9F" w:rsidP="00A602DB">
      <w:r>
        <w:t>C’est un ensemble de données numériques groupées sous un même nom</w:t>
      </w:r>
    </w:p>
    <w:p w14:paraId="069A9616" w14:textId="77777777" w:rsidR="007E15C7" w:rsidRDefault="000A4D9F" w:rsidP="00A602DB">
      <w:r>
        <w:t>Chaque fichier comporte :</w:t>
      </w:r>
    </w:p>
    <w:p w14:paraId="0784D1B0" w14:textId="0B38D429" w:rsidR="007E15C7" w:rsidRPr="007E15C7" w:rsidRDefault="000A4D9F" w:rsidP="007E15C7">
      <w:pPr>
        <w:pStyle w:val="petit"/>
        <w:spacing w:line="480" w:lineRule="auto"/>
        <w:ind w:left="426" w:hanging="357"/>
        <w:rPr>
          <w:sz w:val="18"/>
          <w:szCs w:val="18"/>
        </w:rPr>
      </w:pPr>
      <w:r w:rsidRPr="007E15C7">
        <w:rPr>
          <w:sz w:val="18"/>
          <w:szCs w:val="18"/>
        </w:rPr>
        <w:t>Un nom</w:t>
      </w:r>
      <w:r w:rsidR="007E15C7">
        <w:rPr>
          <w:sz w:val="18"/>
          <w:szCs w:val="18"/>
        </w:rPr>
        <w:t>, il sert à désigner le contenu</w:t>
      </w:r>
    </w:p>
    <w:p w14:paraId="345770A8" w14:textId="7773E2BF" w:rsidR="007E15C7" w:rsidRPr="007E15C7" w:rsidRDefault="007E15C7" w:rsidP="007E15C7">
      <w:pPr>
        <w:pStyle w:val="petit"/>
        <w:spacing w:line="480" w:lineRule="auto"/>
        <w:ind w:left="426" w:hanging="357"/>
        <w:rPr>
          <w:sz w:val="18"/>
          <w:szCs w:val="18"/>
        </w:rPr>
      </w:pPr>
      <w:r w:rsidRPr="007E15C7">
        <w:rPr>
          <w:sz w:val="18"/>
          <w:szCs w:val="18"/>
        </w:rPr>
        <w:t>Des métadonnées</w:t>
      </w:r>
      <w:r>
        <w:rPr>
          <w:sz w:val="18"/>
          <w:szCs w:val="18"/>
        </w:rPr>
        <w:t>, tel que : u</w:t>
      </w:r>
      <w:r w:rsidRPr="007E15C7">
        <w:rPr>
          <w:sz w:val="18"/>
          <w:szCs w:val="18"/>
        </w:rPr>
        <w:t>ne longueur de fichier</w:t>
      </w:r>
      <w:r>
        <w:rPr>
          <w:sz w:val="18"/>
          <w:szCs w:val="18"/>
        </w:rPr>
        <w:t>, u</w:t>
      </w:r>
      <w:r w:rsidRPr="007E15C7">
        <w:rPr>
          <w:sz w:val="18"/>
          <w:szCs w:val="18"/>
        </w:rPr>
        <w:t>n auteur</w:t>
      </w:r>
      <w:r>
        <w:rPr>
          <w:sz w:val="18"/>
          <w:szCs w:val="18"/>
        </w:rPr>
        <w:t>, u</w:t>
      </w:r>
      <w:r w:rsidRPr="007E15C7">
        <w:rPr>
          <w:sz w:val="18"/>
          <w:szCs w:val="18"/>
        </w:rPr>
        <w:t>ne date</w:t>
      </w:r>
    </w:p>
    <w:p w14:paraId="7EE5F173" w14:textId="19B25EC1" w:rsidR="007E15C7" w:rsidRPr="007E15C7" w:rsidRDefault="00685ED0" w:rsidP="007E15C7">
      <w:pPr>
        <w:pStyle w:val="petit"/>
        <w:spacing w:line="480" w:lineRule="auto"/>
        <w:ind w:left="426" w:hanging="357"/>
        <w:rPr>
          <w:sz w:val="18"/>
          <w:szCs w:val="18"/>
        </w:rPr>
      </w:pPr>
      <w:r>
        <w:rPr>
          <w:noProof/>
          <w:sz w:val="18"/>
          <w:szCs w:val="18"/>
          <w:u w:val="single"/>
        </w:rPr>
        <w:drawing>
          <wp:anchor distT="0" distB="0" distL="114300" distR="114300" simplePos="0" relativeHeight="251696128" behindDoc="1" locked="0" layoutInCell="1" allowOverlap="1" wp14:anchorId="52F19655" wp14:editId="7894F8D4">
            <wp:simplePos x="0" y="0"/>
            <wp:positionH relativeFrom="column">
              <wp:posOffset>4445</wp:posOffset>
            </wp:positionH>
            <wp:positionV relativeFrom="paragraph">
              <wp:posOffset>287020</wp:posOffset>
            </wp:positionV>
            <wp:extent cx="4676775" cy="1729427"/>
            <wp:effectExtent l="0" t="0" r="0" b="4445"/>
            <wp:wrapNone/>
            <wp:docPr id="28" name="Image 28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xtension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949" cy="1748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5C7" w:rsidRPr="007E15C7">
        <w:rPr>
          <w:sz w:val="18"/>
          <w:szCs w:val="18"/>
        </w:rPr>
        <w:t>Une extension</w:t>
      </w:r>
      <w:r w:rsidR="007E15C7">
        <w:rPr>
          <w:sz w:val="18"/>
          <w:szCs w:val="18"/>
        </w:rPr>
        <w:t xml:space="preserve"> (liste des principales extensions ci-dessous)</w:t>
      </w:r>
    </w:p>
    <w:p w14:paraId="39B4B252" w14:textId="62D82939" w:rsidR="00685ED0" w:rsidRDefault="00685ED0" w:rsidP="00685ED0">
      <w:pPr>
        <w:pStyle w:val="petit"/>
        <w:numPr>
          <w:ilvl w:val="0"/>
          <w:numId w:val="0"/>
        </w:numPr>
        <w:spacing w:before="720" w:after="960" w:line="480" w:lineRule="auto"/>
        <w:rPr>
          <w:rStyle w:val="Lienhypertexte"/>
          <w:color w:val="auto"/>
          <w:sz w:val="18"/>
          <w:szCs w:val="18"/>
        </w:rPr>
      </w:pPr>
    </w:p>
    <w:p w14:paraId="3BE9FAC5" w14:textId="7E0B2B14" w:rsidR="00685ED0" w:rsidRDefault="00685ED0" w:rsidP="007E15C7">
      <w:pPr>
        <w:pStyle w:val="petit"/>
        <w:numPr>
          <w:ilvl w:val="0"/>
          <w:numId w:val="0"/>
        </w:numPr>
        <w:spacing w:before="720" w:line="480" w:lineRule="auto"/>
        <w:rPr>
          <w:rStyle w:val="Lienhypertexte"/>
          <w:color w:val="auto"/>
          <w:sz w:val="18"/>
          <w:szCs w:val="18"/>
        </w:rPr>
      </w:pPr>
    </w:p>
    <w:p w14:paraId="108C23D9" w14:textId="77777777" w:rsidR="00685ED0" w:rsidRDefault="00685ED0" w:rsidP="007E15C7">
      <w:pPr>
        <w:pStyle w:val="petit"/>
        <w:numPr>
          <w:ilvl w:val="0"/>
          <w:numId w:val="0"/>
        </w:numPr>
        <w:spacing w:before="720" w:line="480" w:lineRule="auto"/>
        <w:rPr>
          <w:rStyle w:val="Lienhypertexte"/>
          <w:color w:val="auto"/>
          <w:sz w:val="18"/>
          <w:szCs w:val="18"/>
        </w:rPr>
      </w:pPr>
    </w:p>
    <w:p w14:paraId="40642A81" w14:textId="77777777" w:rsidR="00685ED0" w:rsidRDefault="00685ED0" w:rsidP="007E15C7">
      <w:pPr>
        <w:pStyle w:val="petit"/>
        <w:numPr>
          <w:ilvl w:val="0"/>
          <w:numId w:val="0"/>
        </w:numPr>
        <w:spacing w:before="720" w:line="480" w:lineRule="auto"/>
        <w:rPr>
          <w:rStyle w:val="Lienhypertexte"/>
          <w:color w:val="auto"/>
          <w:sz w:val="18"/>
          <w:szCs w:val="18"/>
        </w:rPr>
      </w:pPr>
    </w:p>
    <w:p w14:paraId="11C9D84B" w14:textId="77777777" w:rsidR="00685ED0" w:rsidRDefault="00685ED0" w:rsidP="007E15C7">
      <w:pPr>
        <w:pStyle w:val="petit"/>
        <w:numPr>
          <w:ilvl w:val="0"/>
          <w:numId w:val="0"/>
        </w:numPr>
        <w:spacing w:before="720" w:line="480" w:lineRule="auto"/>
        <w:rPr>
          <w:rStyle w:val="Lienhypertexte"/>
          <w:color w:val="auto"/>
          <w:sz w:val="18"/>
          <w:szCs w:val="18"/>
        </w:rPr>
      </w:pPr>
    </w:p>
    <w:p w14:paraId="25F4414B" w14:textId="77777777" w:rsidR="00685ED0" w:rsidRDefault="00685ED0" w:rsidP="007E15C7">
      <w:pPr>
        <w:pStyle w:val="petit"/>
        <w:numPr>
          <w:ilvl w:val="0"/>
          <w:numId w:val="0"/>
        </w:numPr>
        <w:spacing w:before="720" w:line="480" w:lineRule="auto"/>
        <w:rPr>
          <w:rStyle w:val="Lienhypertexte"/>
          <w:color w:val="auto"/>
          <w:sz w:val="18"/>
          <w:szCs w:val="18"/>
        </w:rPr>
      </w:pPr>
    </w:p>
    <w:p w14:paraId="226C6ACB" w14:textId="77777777" w:rsidR="00685ED0" w:rsidRDefault="00685ED0" w:rsidP="007E15C7">
      <w:pPr>
        <w:pStyle w:val="petit"/>
        <w:numPr>
          <w:ilvl w:val="0"/>
          <w:numId w:val="0"/>
        </w:numPr>
        <w:spacing w:before="720" w:line="480" w:lineRule="auto"/>
        <w:rPr>
          <w:rStyle w:val="Lienhypertexte"/>
          <w:color w:val="auto"/>
          <w:sz w:val="18"/>
          <w:szCs w:val="18"/>
        </w:rPr>
      </w:pPr>
    </w:p>
    <w:p w14:paraId="2A3B9BDA" w14:textId="3449A6EB" w:rsidR="002F40ED" w:rsidRPr="007E15C7" w:rsidRDefault="007E15C7" w:rsidP="007E15C7">
      <w:pPr>
        <w:pStyle w:val="petit"/>
        <w:numPr>
          <w:ilvl w:val="0"/>
          <w:numId w:val="0"/>
        </w:numPr>
        <w:spacing w:before="720" w:line="480" w:lineRule="auto"/>
        <w:rPr>
          <w:sz w:val="18"/>
          <w:szCs w:val="18"/>
        </w:rPr>
      </w:pPr>
      <w:r w:rsidRPr="007E15C7">
        <w:rPr>
          <w:rStyle w:val="Lienhypertexte"/>
          <w:color w:val="auto"/>
          <w:sz w:val="18"/>
          <w:szCs w:val="18"/>
        </w:rPr>
        <w:t>Source</w:t>
      </w:r>
      <w:r w:rsidRPr="007E15C7">
        <w:rPr>
          <w:rStyle w:val="Lienhypertexte"/>
          <w:color w:val="auto"/>
          <w:sz w:val="18"/>
          <w:szCs w:val="18"/>
          <w:u w:val="none"/>
        </w:rPr>
        <w:t> : https://fr.wikipedia.org/wiki/Fichier_informatique</w:t>
      </w:r>
      <w:r w:rsidR="002F40ED">
        <w:br w:type="page"/>
      </w:r>
    </w:p>
    <w:p w14:paraId="3722814D" w14:textId="77777777" w:rsidR="00A602DB" w:rsidRPr="00A602DB" w:rsidRDefault="00A602DB" w:rsidP="00A602DB"/>
    <w:p w14:paraId="32FA5872" w14:textId="0428A904" w:rsidR="00C934DE" w:rsidRDefault="00C934DE" w:rsidP="00423434">
      <w:pPr>
        <w:pStyle w:val="Titre1"/>
      </w:pPr>
      <w:r>
        <w:t>Format d’une URL</w:t>
      </w:r>
    </w:p>
    <w:p w14:paraId="1467FD15" w14:textId="7BDE71A4" w:rsidR="00A602DB" w:rsidRPr="002C034F" w:rsidRDefault="002C034F" w:rsidP="002C034F">
      <w:pPr>
        <w:pStyle w:val="Spcial"/>
        <w:rPr>
          <w:sz w:val="40"/>
          <w:szCs w:val="40"/>
        </w:rPr>
      </w:pPr>
      <w:r w:rsidRPr="002F40E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3073D0" wp14:editId="714B0336">
                <wp:simplePos x="0" y="0"/>
                <wp:positionH relativeFrom="column">
                  <wp:posOffset>4709795</wp:posOffset>
                </wp:positionH>
                <wp:positionV relativeFrom="paragraph">
                  <wp:posOffset>188595</wp:posOffset>
                </wp:positionV>
                <wp:extent cx="628650" cy="323850"/>
                <wp:effectExtent l="0" t="0" r="19050" b="1905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22FF0" id="Connecteur droit 27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85pt,14.85pt" to="420.3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" strokecolor="#7030a0" strokeweight="1pt">
                <v:stroke joinstyle="miter"/>
              </v:line>
            </w:pict>
          </mc:Fallback>
        </mc:AlternateContent>
      </w:r>
      <w:r w:rsidRPr="002F40E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17C221" wp14:editId="5A8733A7">
                <wp:simplePos x="0" y="0"/>
                <wp:positionH relativeFrom="column">
                  <wp:posOffset>3662044</wp:posOffset>
                </wp:positionH>
                <wp:positionV relativeFrom="paragraph">
                  <wp:posOffset>188595</wp:posOffset>
                </wp:positionV>
                <wp:extent cx="600075" cy="323850"/>
                <wp:effectExtent l="0" t="0" r="28575" b="1905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323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A5BFE" id="Connecteur droit 26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35pt,14.85pt" to="335.6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" strokecolor="#70ad47 [3209]" strokeweight="1pt">
                <v:stroke joinstyle="miter"/>
              </v:line>
            </w:pict>
          </mc:Fallback>
        </mc:AlternateContent>
      </w:r>
      <w:r w:rsidRPr="002F40E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D50F74" wp14:editId="63563D09">
                <wp:simplePos x="0" y="0"/>
                <wp:positionH relativeFrom="column">
                  <wp:posOffset>2976245</wp:posOffset>
                </wp:positionH>
                <wp:positionV relativeFrom="paragraph">
                  <wp:posOffset>198120</wp:posOffset>
                </wp:positionV>
                <wp:extent cx="0" cy="314325"/>
                <wp:effectExtent l="0" t="0" r="38100" b="9525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C4766" id="Connecteur droit 23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35pt,15.6pt" to="234.3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" strokecolor="#0070c0" strokeweight="1pt">
                <v:stroke joinstyle="miter"/>
              </v:line>
            </w:pict>
          </mc:Fallback>
        </mc:AlternateContent>
      </w:r>
      <w:r w:rsidRPr="002F40E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E7505E" wp14:editId="19E39403">
                <wp:simplePos x="0" y="0"/>
                <wp:positionH relativeFrom="column">
                  <wp:posOffset>1442720</wp:posOffset>
                </wp:positionH>
                <wp:positionV relativeFrom="paragraph">
                  <wp:posOffset>198120</wp:posOffset>
                </wp:positionV>
                <wp:extent cx="257175" cy="314325"/>
                <wp:effectExtent l="0" t="0" r="28575" b="28575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3143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90179" id="Connecteur droit 25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6pt,15.6pt" to="133.8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" strokecolor="red" strokeweight="1pt">
                <v:stroke joinstyle="miter"/>
              </v:line>
            </w:pict>
          </mc:Fallback>
        </mc:AlternateContent>
      </w:r>
      <w:r w:rsidRPr="002F40E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A33D0F" wp14:editId="4A457529">
                <wp:simplePos x="0" y="0"/>
                <wp:positionH relativeFrom="column">
                  <wp:posOffset>375920</wp:posOffset>
                </wp:positionH>
                <wp:positionV relativeFrom="paragraph">
                  <wp:posOffset>198120</wp:posOffset>
                </wp:positionV>
                <wp:extent cx="142875" cy="314325"/>
                <wp:effectExtent l="0" t="0" r="28575" b="28575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3143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36AD1" id="Connecteur droit 24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6pt,15.6pt" to="40.8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proofErr w:type="gramStart"/>
      <w:r w:rsidR="00A602DB" w:rsidRPr="002F40ED">
        <w:rPr>
          <w:sz w:val="28"/>
          <w:szCs w:val="28"/>
        </w:rPr>
        <w:t>http</w:t>
      </w:r>
      <w:proofErr w:type="gramEnd"/>
      <w:r w:rsidR="00A602DB" w:rsidRPr="002F40ED">
        <w:rPr>
          <w:sz w:val="28"/>
          <w:szCs w:val="28"/>
        </w:rPr>
        <w:t>(s)://</w:t>
      </w:r>
      <w:r w:rsidR="00A602DB" w:rsidRPr="002F40ED">
        <w:rPr>
          <w:sz w:val="28"/>
          <w:szCs w:val="28"/>
          <w:u w:val="none"/>
        </w:rPr>
        <w:t xml:space="preserve"> </w:t>
      </w:r>
      <w:r w:rsidR="00A602DB" w:rsidRPr="002F40ED">
        <w:rPr>
          <w:sz w:val="28"/>
          <w:szCs w:val="28"/>
          <w:u w:color="FF0000"/>
        </w:rPr>
        <w:t>user :</w:t>
      </w:r>
      <w:proofErr w:type="spellStart"/>
      <w:r w:rsidR="00A602DB" w:rsidRPr="002F40ED">
        <w:rPr>
          <w:sz w:val="28"/>
          <w:szCs w:val="28"/>
          <w:u w:color="FF0000"/>
        </w:rPr>
        <w:t>password</w:t>
      </w:r>
      <w:proofErr w:type="spellEnd"/>
      <w:r w:rsidR="00A602DB" w:rsidRPr="002F40ED">
        <w:rPr>
          <w:sz w:val="28"/>
          <w:szCs w:val="28"/>
          <w:u w:color="FF0000"/>
        </w:rPr>
        <w:t>@</w:t>
      </w:r>
      <w:r w:rsidR="00A602DB" w:rsidRPr="002F40ED">
        <w:rPr>
          <w:sz w:val="28"/>
          <w:szCs w:val="28"/>
          <w:u w:val="none"/>
        </w:rPr>
        <w:t xml:space="preserve"> </w:t>
      </w:r>
      <w:hyperlink r:id="rId31" w:history="1">
        <w:r w:rsidR="00A602DB" w:rsidRPr="002F40ED">
          <w:rPr>
            <w:rStyle w:val="Lienhypertexte"/>
            <w:color w:val="auto"/>
            <w:sz w:val="28"/>
            <w:szCs w:val="28"/>
            <w:u w:color="0070C0"/>
          </w:rPr>
          <w:t>www.ccm.net</w:t>
        </w:r>
      </w:hyperlink>
      <w:r w:rsidR="00A602DB" w:rsidRPr="002F40ED">
        <w:rPr>
          <w:sz w:val="28"/>
          <w:szCs w:val="28"/>
          <w:u w:val="none"/>
        </w:rPr>
        <w:t xml:space="preserve"> </w:t>
      </w:r>
      <w:r w:rsidR="00A602DB" w:rsidRPr="002F40ED">
        <w:rPr>
          <w:sz w:val="28"/>
          <w:szCs w:val="28"/>
          <w:u w:color="538135" w:themeColor="accent6" w:themeShade="BF"/>
        </w:rPr>
        <w:t>:80</w:t>
      </w:r>
      <w:r w:rsidR="00A602DB" w:rsidRPr="002F40ED">
        <w:rPr>
          <w:sz w:val="28"/>
          <w:szCs w:val="28"/>
          <w:u w:val="none"/>
        </w:rPr>
        <w:t xml:space="preserve"> </w:t>
      </w:r>
      <w:r w:rsidR="002F40ED" w:rsidRPr="002F40ED">
        <w:rPr>
          <w:sz w:val="28"/>
          <w:szCs w:val="28"/>
          <w:u w:color="7030A0"/>
        </w:rPr>
        <w:t>/</w:t>
      </w:r>
      <w:proofErr w:type="spellStart"/>
      <w:r w:rsidR="002F40ED" w:rsidRPr="002F40ED">
        <w:rPr>
          <w:sz w:val="28"/>
          <w:szCs w:val="28"/>
          <w:u w:color="7030A0"/>
        </w:rPr>
        <w:t>glossair</w:t>
      </w:r>
      <w:proofErr w:type="spellEnd"/>
      <w:r w:rsidR="002F40ED" w:rsidRPr="002F40ED">
        <w:rPr>
          <w:sz w:val="28"/>
          <w:szCs w:val="28"/>
          <w:u w:color="7030A0"/>
        </w:rPr>
        <w:t>/</w:t>
      </w:r>
      <w:proofErr w:type="spellStart"/>
      <w:r w:rsidR="002F40ED" w:rsidRPr="002F40ED">
        <w:rPr>
          <w:sz w:val="28"/>
          <w:szCs w:val="28"/>
          <w:u w:color="7030A0"/>
        </w:rPr>
        <w:t>glossair.php</w:t>
      </w:r>
      <w:proofErr w:type="spellEnd"/>
    </w:p>
    <w:p w14:paraId="4D526417" w14:textId="77777777" w:rsidR="00A602DB" w:rsidRPr="002F40ED" w:rsidRDefault="00A602DB" w:rsidP="00A602DB">
      <w:pPr>
        <w:jc w:val="center"/>
      </w:pPr>
    </w:p>
    <w:p w14:paraId="6CD6A06B" w14:textId="2F5843E1" w:rsidR="00A602DB" w:rsidRPr="006E7446" w:rsidRDefault="00A602DB" w:rsidP="006A08C9">
      <w:pPr>
        <w:pStyle w:val="lgende"/>
        <w:pBdr>
          <w:bottom w:val="single" w:sz="8" w:space="1" w:color="auto"/>
        </w:pBdr>
        <w:tabs>
          <w:tab w:val="clear" w:pos="2694"/>
          <w:tab w:val="clear" w:pos="4820"/>
          <w:tab w:val="clear" w:pos="8647"/>
          <w:tab w:val="left" w:pos="993"/>
          <w:tab w:val="left" w:pos="3686"/>
          <w:tab w:val="left" w:pos="6096"/>
          <w:tab w:val="left" w:pos="8222"/>
          <w:tab w:val="right" w:pos="8931"/>
        </w:tabs>
      </w:pPr>
      <w:r w:rsidRPr="002F40ED">
        <w:tab/>
      </w:r>
      <w:r>
        <w:t>Protocole</w:t>
      </w:r>
      <w:r w:rsidRPr="006E7446">
        <w:tab/>
      </w:r>
      <w:r w:rsidR="006A08C9">
        <w:t>identifiant et m</w:t>
      </w:r>
      <w:r>
        <w:t xml:space="preserve">ot de </w:t>
      </w:r>
      <w:r w:rsidR="002F40ED">
        <w:t>passe (facultatif)</w:t>
      </w:r>
      <w:r>
        <w:tab/>
      </w:r>
      <w:r w:rsidRPr="006E7446">
        <w:t>Adresse du serveur</w:t>
      </w:r>
      <w:r>
        <w:t xml:space="preserve"> (domaine)</w:t>
      </w:r>
      <w:r w:rsidR="002F40ED">
        <w:tab/>
        <w:t>Port (facultatif si 80)</w:t>
      </w:r>
      <w:r w:rsidR="002F40ED">
        <w:tab/>
        <w:t>Chemin</w:t>
      </w:r>
    </w:p>
    <w:p w14:paraId="775F8700" w14:textId="77777777" w:rsidR="005028C4" w:rsidRDefault="005028C4" w:rsidP="005028C4">
      <w:pPr>
        <w:spacing w:before="240" w:after="360"/>
      </w:pPr>
      <w:r>
        <w:t xml:space="preserve">« Une </w:t>
      </w:r>
      <w:r>
        <w:rPr>
          <w:b/>
          <w:bCs/>
        </w:rPr>
        <w:t>URL</w:t>
      </w:r>
      <w:r>
        <w:t xml:space="preserve"> (</w:t>
      </w:r>
      <w:r>
        <w:rPr>
          <w:i/>
          <w:iCs/>
        </w:rPr>
        <w:t>Uniform Resource Locator</w:t>
      </w:r>
      <w:r>
        <w:t xml:space="preserve">) est un format de nommage universel pour désigner une ressource sur Internet. » </w:t>
      </w:r>
    </w:p>
    <w:p w14:paraId="754D7ACD" w14:textId="2787A71E" w:rsidR="005028C4" w:rsidRDefault="005028C4" w:rsidP="002C034F">
      <w:pPr>
        <w:pBdr>
          <w:top w:val="single" w:sz="4" w:space="1" w:color="auto"/>
        </w:pBdr>
        <w:spacing w:before="240" w:after="120"/>
      </w:pPr>
      <w:r w:rsidRPr="005028C4">
        <w:rPr>
          <w:sz w:val="18"/>
          <w:szCs w:val="18"/>
        </w:rPr>
        <w:t xml:space="preserve">Citation : </w:t>
      </w:r>
      <w:hyperlink r:id="rId32" w:history="1">
        <w:r w:rsidRPr="006C3DE8">
          <w:rPr>
            <w:rStyle w:val="Lienhypertexte"/>
            <w:sz w:val="18"/>
            <w:szCs w:val="18"/>
          </w:rPr>
          <w:t>https://www.commentcamarche.net/contents/542-qu-est-ce-qu-une-url</w:t>
        </w:r>
      </w:hyperlink>
    </w:p>
    <w:p w14:paraId="1A22E1DF" w14:textId="77777777" w:rsidR="005028C4" w:rsidRDefault="005028C4" w:rsidP="002C034F">
      <w:pPr>
        <w:spacing w:before="240" w:after="120"/>
      </w:pPr>
    </w:p>
    <w:p w14:paraId="071F61FB" w14:textId="1D8457E6" w:rsidR="00D1062F" w:rsidRDefault="00D1062F" w:rsidP="00D1062F">
      <w:pPr>
        <w:pStyle w:val="Titre2"/>
      </w:pPr>
      <w:r w:rsidRPr="00D1062F">
        <w:t>Un numéro de tél. contient</w:t>
      </w:r>
      <w:r>
        <w:t> :</w:t>
      </w:r>
    </w:p>
    <w:p w14:paraId="3D8AA637" w14:textId="06819D88" w:rsidR="00D1062F" w:rsidRDefault="005028C4" w:rsidP="005028C4">
      <w:pPr>
        <w:pStyle w:val="petit"/>
        <w:rPr>
          <w:sz w:val="20"/>
          <w:szCs w:val="20"/>
        </w:rPr>
      </w:pPr>
      <w:r w:rsidRPr="00456C7C">
        <w:rPr>
          <w:rStyle w:val="pucesCar"/>
        </w:rPr>
        <w:t>Un</w:t>
      </w:r>
      <w:r>
        <w:rPr>
          <w:rStyle w:val="pucesCar"/>
        </w:rPr>
        <w:t xml:space="preserve"> protocole, </w:t>
      </w:r>
      <w:r w:rsidRPr="005028C4">
        <w:rPr>
          <w:sz w:val="20"/>
          <w:szCs w:val="20"/>
        </w:rPr>
        <w:t>Il y a de nombreux protocoles utilisés (HTTP, FTP, News, Mailto, Gopher, …). Le plus utilisé est le protocole HTTP (HyperText Transfer Protocol), il permet d’échanger des pages Web au format HTML.</w:t>
      </w:r>
    </w:p>
    <w:p w14:paraId="35852CB8" w14:textId="276B692A" w:rsidR="00A55DAE" w:rsidRDefault="00A55DAE" w:rsidP="00A55DAE">
      <w:pPr>
        <w:pStyle w:val="petit"/>
        <w:numPr>
          <w:ilvl w:val="0"/>
          <w:numId w:val="0"/>
        </w:numPr>
        <w:ind w:left="283"/>
        <w:rPr>
          <w:rStyle w:val="pucesCar"/>
        </w:rPr>
      </w:pPr>
    </w:p>
    <w:p w14:paraId="5EAE3544" w14:textId="4F2E680F" w:rsidR="00A55DAE" w:rsidRPr="00A55DAE" w:rsidRDefault="00A55DAE" w:rsidP="00A55DAE">
      <w:pPr>
        <w:pStyle w:val="petit"/>
        <w:numPr>
          <w:ilvl w:val="0"/>
          <w:numId w:val="0"/>
        </w:numPr>
        <w:ind w:left="283"/>
      </w:pPr>
      <w:r w:rsidRPr="00A55DAE">
        <w:rPr>
          <w:sz w:val="20"/>
          <w:szCs w:val="20"/>
        </w:rPr>
        <w:t>HTTPS permet de vérifier l'identité du site web</w:t>
      </w:r>
      <w:r w:rsidR="003B791A">
        <w:rPr>
          <w:sz w:val="20"/>
          <w:szCs w:val="20"/>
        </w:rPr>
        <w:t>.</w:t>
      </w:r>
    </w:p>
    <w:p w14:paraId="182083B4" w14:textId="77777777" w:rsidR="00D1062F" w:rsidRPr="00D1062F" w:rsidRDefault="00D1062F" w:rsidP="00D1062F">
      <w:pPr>
        <w:pStyle w:val="Paragraphedeliste"/>
        <w:tabs>
          <w:tab w:val="right" w:pos="284"/>
        </w:tabs>
        <w:spacing w:before="120" w:after="0"/>
        <w:ind w:left="283"/>
        <w:rPr>
          <w:rStyle w:val="pucesCar"/>
          <w:b w:val="0"/>
          <w:bCs w:val="0"/>
          <w:sz w:val="20"/>
          <w:szCs w:val="20"/>
        </w:rPr>
      </w:pPr>
    </w:p>
    <w:p w14:paraId="794F4186" w14:textId="5CAA2606" w:rsidR="00D1062F" w:rsidRPr="006A08C9" w:rsidRDefault="00D1062F" w:rsidP="00D1062F">
      <w:pPr>
        <w:pStyle w:val="Paragraphedeliste"/>
        <w:numPr>
          <w:ilvl w:val="0"/>
          <w:numId w:val="4"/>
        </w:numPr>
        <w:tabs>
          <w:tab w:val="right" w:pos="284"/>
        </w:tabs>
        <w:spacing w:before="120" w:after="0"/>
        <w:ind w:left="283" w:hanging="357"/>
      </w:pPr>
      <w:r>
        <w:rPr>
          <w:b/>
          <w:bCs/>
        </w:rPr>
        <w:t>Un</w:t>
      </w:r>
      <w:r w:rsidR="006A08C9">
        <w:rPr>
          <w:b/>
          <w:bCs/>
        </w:rPr>
        <w:t xml:space="preserve"> identifiant et un</w:t>
      </w:r>
      <w:r>
        <w:rPr>
          <w:b/>
          <w:bCs/>
        </w:rPr>
        <w:t xml:space="preserve"> m</w:t>
      </w:r>
      <w:r w:rsidRPr="00D1062F">
        <w:rPr>
          <w:b/>
          <w:bCs/>
        </w:rPr>
        <w:t>ot de passe</w:t>
      </w:r>
      <w:r w:rsidR="00FE5D29">
        <w:rPr>
          <w:b/>
          <w:bCs/>
        </w:rPr>
        <w:t xml:space="preserve"> (facultatif)</w:t>
      </w:r>
      <w:r w:rsidR="005028C4">
        <w:rPr>
          <w:b/>
          <w:bCs/>
        </w:rPr>
        <w:t>,</w:t>
      </w:r>
      <w:r w:rsidR="004F6B2E">
        <w:rPr>
          <w:b/>
          <w:bCs/>
        </w:rPr>
        <w:t xml:space="preserve"> </w:t>
      </w:r>
      <w:r w:rsidR="002C034F" w:rsidRPr="002C034F">
        <w:t>i</w:t>
      </w:r>
      <w:r w:rsidR="002C034F">
        <w:t xml:space="preserve">ls permettent de </w:t>
      </w:r>
      <w:r w:rsidR="00A55DAE">
        <w:t>sécuriser l’accès au serveur, cette option est déconseillée car le mot de passe est visible dans l’URL.</w:t>
      </w:r>
    </w:p>
    <w:p w14:paraId="43BCEBE9" w14:textId="77777777" w:rsidR="00D1062F" w:rsidRPr="00FE5D29" w:rsidRDefault="00D1062F" w:rsidP="00FE5D29">
      <w:pPr>
        <w:rPr>
          <w:b/>
          <w:bCs/>
        </w:rPr>
      </w:pPr>
    </w:p>
    <w:p w14:paraId="62BB03CD" w14:textId="3172E817" w:rsidR="002C034F" w:rsidRPr="002C034F" w:rsidRDefault="00D1062F" w:rsidP="002C034F">
      <w:pPr>
        <w:pStyle w:val="Paragraphedeliste"/>
        <w:numPr>
          <w:ilvl w:val="0"/>
          <w:numId w:val="4"/>
        </w:numPr>
        <w:tabs>
          <w:tab w:val="right" w:pos="284"/>
        </w:tabs>
        <w:spacing w:before="120" w:after="0"/>
        <w:ind w:left="283" w:hanging="357"/>
        <w:rPr>
          <w:b/>
          <w:bCs/>
        </w:rPr>
      </w:pPr>
      <w:r>
        <w:rPr>
          <w:b/>
          <w:bCs/>
        </w:rPr>
        <w:t>Un nom du serveur</w:t>
      </w:r>
      <w:r w:rsidR="005028C4">
        <w:rPr>
          <w:b/>
          <w:bCs/>
        </w:rPr>
        <w:t>,</w:t>
      </w:r>
      <w:r w:rsidR="002C034F">
        <w:rPr>
          <w:b/>
          <w:bCs/>
        </w:rPr>
        <w:t xml:space="preserve"> </w:t>
      </w:r>
      <w:r w:rsidR="002C034F">
        <w:t xml:space="preserve">c’est le domaine de la machine qui héberge la ressource demandée, le nom de serveur peut être remplacé par l’adresse </w:t>
      </w:r>
      <w:r w:rsidR="00FE5D29">
        <w:t>IP</w:t>
      </w:r>
      <w:r w:rsidR="002C034F">
        <w:t>.</w:t>
      </w:r>
    </w:p>
    <w:p w14:paraId="3CB88898" w14:textId="77777777" w:rsidR="00D1062F" w:rsidRPr="00FE5D29" w:rsidRDefault="00D1062F" w:rsidP="00FE5D29">
      <w:pPr>
        <w:rPr>
          <w:b/>
          <w:bCs/>
        </w:rPr>
      </w:pPr>
    </w:p>
    <w:p w14:paraId="6DF3CAD0" w14:textId="7EF9D2C3" w:rsidR="00D1062F" w:rsidRDefault="00D1062F" w:rsidP="00D1062F">
      <w:pPr>
        <w:pStyle w:val="Paragraphedeliste"/>
        <w:numPr>
          <w:ilvl w:val="0"/>
          <w:numId w:val="4"/>
        </w:numPr>
        <w:tabs>
          <w:tab w:val="right" w:pos="284"/>
        </w:tabs>
        <w:spacing w:before="120" w:after="0"/>
        <w:ind w:left="283" w:hanging="357"/>
        <w:rPr>
          <w:b/>
          <w:bCs/>
        </w:rPr>
      </w:pPr>
      <w:r>
        <w:rPr>
          <w:b/>
          <w:bCs/>
        </w:rPr>
        <w:t>Un port</w:t>
      </w:r>
      <w:r w:rsidR="00FE5D29">
        <w:rPr>
          <w:b/>
          <w:bCs/>
        </w:rPr>
        <w:t xml:space="preserve"> (facultatif)</w:t>
      </w:r>
      <w:r w:rsidR="005028C4">
        <w:rPr>
          <w:b/>
          <w:bCs/>
        </w:rPr>
        <w:t>,</w:t>
      </w:r>
      <w:r w:rsidR="00FE5D29">
        <w:rPr>
          <w:b/>
          <w:bCs/>
        </w:rPr>
        <w:t xml:space="preserve"> </w:t>
      </w:r>
      <w:r w:rsidR="00FE5D29" w:rsidRPr="00FE5D29">
        <w:t xml:space="preserve">c’est un numéro qui permet au serveur de savoir quelle </w:t>
      </w:r>
      <w:r w:rsidR="00FE5D29">
        <w:t xml:space="preserve">type </w:t>
      </w:r>
      <w:r w:rsidR="00FE5D29" w:rsidRPr="00FE5D29">
        <w:t>ressource</w:t>
      </w:r>
      <w:r w:rsidR="00FE5D29">
        <w:t xml:space="preserve"> est demandée. </w:t>
      </w:r>
      <w:r w:rsidR="00FE5D29" w:rsidRPr="00FE5D29">
        <w:rPr>
          <w:b/>
          <w:bCs/>
        </w:rPr>
        <w:t>Le port par défaut du protocole est le port 80</w:t>
      </w:r>
      <w:r w:rsidR="00FE5D29">
        <w:t>.</w:t>
      </w:r>
    </w:p>
    <w:p w14:paraId="52BAFD37" w14:textId="1CD4E297" w:rsidR="00D1062F" w:rsidRPr="00FE5D29" w:rsidRDefault="00D1062F" w:rsidP="00FE5D29">
      <w:pPr>
        <w:rPr>
          <w:b/>
          <w:bCs/>
        </w:rPr>
      </w:pPr>
    </w:p>
    <w:p w14:paraId="60C723F3" w14:textId="21D78B55" w:rsidR="00D1062F" w:rsidRPr="00FE5D29" w:rsidRDefault="00D1062F" w:rsidP="00D1062F">
      <w:pPr>
        <w:pStyle w:val="Paragraphedeliste"/>
        <w:numPr>
          <w:ilvl w:val="0"/>
          <w:numId w:val="4"/>
        </w:numPr>
        <w:tabs>
          <w:tab w:val="right" w:pos="284"/>
        </w:tabs>
        <w:spacing w:before="120" w:after="0"/>
        <w:ind w:left="283" w:hanging="357"/>
      </w:pPr>
      <w:r>
        <w:rPr>
          <w:b/>
          <w:bCs/>
        </w:rPr>
        <w:t>Un chemin</w:t>
      </w:r>
      <w:r w:rsidR="005028C4">
        <w:rPr>
          <w:b/>
          <w:bCs/>
        </w:rPr>
        <w:t>,</w:t>
      </w:r>
      <w:r w:rsidR="00FE5D29">
        <w:rPr>
          <w:b/>
          <w:bCs/>
        </w:rPr>
        <w:t xml:space="preserve"> </w:t>
      </w:r>
      <w:r w:rsidR="00FE5D29" w:rsidRPr="00FE5D29">
        <w:t>C’est ce qui permet au serveur de connaître l’emplacement où la ressource est située.</w:t>
      </w:r>
    </w:p>
    <w:p w14:paraId="4C2FA413" w14:textId="5E7989CD" w:rsidR="00E0786A" w:rsidRDefault="00E0786A" w:rsidP="00E0786A">
      <w:pPr>
        <w:pStyle w:val="Titre2"/>
        <w:rPr>
          <w:rStyle w:val="petitCar"/>
          <w:sz w:val="22"/>
          <w:szCs w:val="22"/>
        </w:rPr>
      </w:pPr>
      <w:r>
        <w:rPr>
          <w:rStyle w:val="petitCar"/>
          <w:sz w:val="22"/>
          <w:szCs w:val="22"/>
        </w:rPr>
        <w:t>Syntaxe d’une URL :</w:t>
      </w:r>
    </w:p>
    <w:p w14:paraId="6AACEE61" w14:textId="6EA46C44" w:rsidR="00E0786A" w:rsidRDefault="00FA6D16" w:rsidP="00E0786A">
      <w:pPr>
        <w:pStyle w:val="puces"/>
        <w:numPr>
          <w:ilvl w:val="0"/>
          <w:numId w:val="7"/>
        </w:numPr>
        <w:ind w:left="284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Techniquement, i</w:t>
      </w:r>
      <w:r w:rsidR="00EA388E">
        <w:rPr>
          <w:rStyle w:val="Lienhypertexte"/>
          <w:color w:val="auto"/>
          <w:u w:val="none"/>
        </w:rPr>
        <w:t>l n’y a pas de limite à la taille de l’URL, mais en pratique chaque navigateur et serveur web ont leur propre limite.</w:t>
      </w:r>
    </w:p>
    <w:p w14:paraId="34497397" w14:textId="34DA6F74" w:rsidR="00E0786A" w:rsidRDefault="00EA388E" w:rsidP="00E0786A">
      <w:pPr>
        <w:pStyle w:val="puces"/>
        <w:numPr>
          <w:ilvl w:val="0"/>
          <w:numId w:val="7"/>
        </w:numPr>
        <w:ind w:left="284"/>
      </w:pPr>
      <w:r>
        <w:t>Dans internet explorer</w:t>
      </w:r>
      <w:r w:rsidRPr="00E0786A">
        <w:rPr>
          <w:rStyle w:val="Lienhypertexte"/>
          <w:color w:val="auto"/>
          <w:u w:val="none"/>
        </w:rPr>
        <w:t xml:space="preserve"> </w:t>
      </w:r>
      <w:r>
        <w:rPr>
          <w:rStyle w:val="Lienhypertexte"/>
          <w:color w:val="auto"/>
          <w:u w:val="none"/>
        </w:rPr>
        <w:t>l</w:t>
      </w:r>
      <w:r w:rsidR="00E0786A" w:rsidRPr="00E0786A">
        <w:rPr>
          <w:rStyle w:val="Lienhypertexte"/>
          <w:color w:val="auto"/>
          <w:u w:val="none"/>
        </w:rPr>
        <w:t xml:space="preserve">a limite de caractères d’une URL est de </w:t>
      </w:r>
      <w:r w:rsidR="00E0786A" w:rsidRPr="00E0786A">
        <w:t>2083 caractères</w:t>
      </w:r>
      <w:r>
        <w:t>.</w:t>
      </w:r>
    </w:p>
    <w:p w14:paraId="3AF28DA2" w14:textId="3A79B8CD" w:rsidR="00FA6D16" w:rsidRDefault="00FA6D16" w:rsidP="00E0786A">
      <w:pPr>
        <w:pStyle w:val="puces"/>
        <w:numPr>
          <w:ilvl w:val="0"/>
          <w:numId w:val="7"/>
        </w:numPr>
        <w:ind w:left="284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L</w:t>
      </w:r>
      <w:r w:rsidRPr="00FA6D16">
        <w:rPr>
          <w:rStyle w:val="Lienhypertexte"/>
          <w:color w:val="auto"/>
          <w:u w:val="none"/>
        </w:rPr>
        <w:t>a taille maximale d’un nom de domaine est de 255 caractères</w:t>
      </w:r>
      <w:r>
        <w:rPr>
          <w:rStyle w:val="Lienhypertexte"/>
          <w:color w:val="auto"/>
          <w:u w:val="none"/>
        </w:rPr>
        <w:t>.</w:t>
      </w:r>
    </w:p>
    <w:p w14:paraId="6AB36763" w14:textId="77777777" w:rsidR="00FA6D16" w:rsidRPr="00E0786A" w:rsidRDefault="00FA6D16" w:rsidP="00FA6D16">
      <w:pPr>
        <w:pStyle w:val="puces"/>
        <w:ind w:left="-76" w:firstLine="0"/>
        <w:rPr>
          <w:rStyle w:val="Lienhypertexte"/>
          <w:color w:val="auto"/>
          <w:u w:val="none"/>
        </w:rPr>
      </w:pPr>
    </w:p>
    <w:p w14:paraId="5744C50D" w14:textId="6559A0C6" w:rsidR="00FF725D" w:rsidRDefault="002F40ED" w:rsidP="002F40ED">
      <w:pPr>
        <w:spacing w:before="240" w:after="120"/>
        <w:rPr>
          <w:sz w:val="18"/>
          <w:szCs w:val="18"/>
        </w:rPr>
      </w:pPr>
      <w:r w:rsidRPr="00A55DAE">
        <w:rPr>
          <w:rStyle w:val="Lienhypertexte"/>
          <w:color w:val="auto"/>
          <w:sz w:val="18"/>
          <w:szCs w:val="18"/>
        </w:rPr>
        <w:t>Source</w:t>
      </w:r>
      <w:r w:rsidRPr="00A55DAE">
        <w:rPr>
          <w:rStyle w:val="Lienhypertexte"/>
          <w:color w:val="auto"/>
          <w:sz w:val="18"/>
          <w:szCs w:val="18"/>
          <w:u w:val="none"/>
        </w:rPr>
        <w:t xml:space="preserve"> : </w:t>
      </w:r>
      <w:hyperlink r:id="rId33" w:history="1">
        <w:r w:rsidR="00FF725D" w:rsidRPr="00B171FF">
          <w:rPr>
            <w:rStyle w:val="Lienhypertexte"/>
            <w:sz w:val="18"/>
            <w:szCs w:val="18"/>
          </w:rPr>
          <w:t>https://www.commentcamarche.net/contents/542-qu-est-ce-qu-une-url</w:t>
        </w:r>
      </w:hyperlink>
      <w:r w:rsidR="00E0786A">
        <w:rPr>
          <w:sz w:val="18"/>
          <w:szCs w:val="18"/>
        </w:rPr>
        <w:t xml:space="preserve"> </w:t>
      </w:r>
      <w:hyperlink r:id="rId34" w:history="1">
        <w:r w:rsidR="00FA6D16" w:rsidRPr="00B171FF">
          <w:rPr>
            <w:rStyle w:val="Lienhypertexte"/>
            <w:sz w:val="18"/>
            <w:szCs w:val="18"/>
          </w:rPr>
          <w:t>https://www.webrankinfo.com/dossiers/conseils/longueur-url-seo</w:t>
        </w:r>
      </w:hyperlink>
      <w:r w:rsidR="00FA6D16">
        <w:rPr>
          <w:sz w:val="18"/>
          <w:szCs w:val="18"/>
        </w:rPr>
        <w:t xml:space="preserve"> </w:t>
      </w:r>
    </w:p>
    <w:p w14:paraId="19AEF82A" w14:textId="77777777" w:rsidR="00FF725D" w:rsidRDefault="00FF725D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8627E22" w14:textId="21A48B22" w:rsidR="002F40ED" w:rsidRDefault="00FA6D16" w:rsidP="00FA6D16">
      <w:pPr>
        <w:pStyle w:val="Titre1"/>
      </w:pPr>
      <w:r w:rsidRPr="00FA6D16">
        <w:lastRenderedPageBreak/>
        <w:t>Charset</w:t>
      </w:r>
    </w:p>
    <w:p w14:paraId="407A680D" w14:textId="6E2D10B7" w:rsidR="00FA6D16" w:rsidRDefault="00FA6D16" w:rsidP="00FA6D16">
      <w:pPr>
        <w:rPr>
          <w:b/>
          <w:bCs/>
          <w:sz w:val="22"/>
          <w:szCs w:val="22"/>
        </w:rPr>
      </w:pPr>
      <w:r w:rsidRPr="00FA6D16">
        <w:rPr>
          <w:b/>
          <w:bCs/>
          <w:sz w:val="22"/>
          <w:szCs w:val="22"/>
        </w:rPr>
        <w:t>Définition</w:t>
      </w:r>
      <w:r>
        <w:rPr>
          <w:b/>
          <w:bCs/>
          <w:sz w:val="22"/>
          <w:szCs w:val="22"/>
        </w:rPr>
        <w:t xml:space="preserve"> : </w:t>
      </w:r>
      <w:r w:rsidRPr="00FA6D16">
        <w:rPr>
          <w:rStyle w:val="ParagraphedelisteCar"/>
          <w:rFonts w:eastAsiaTheme="majorEastAsia"/>
          <w:noProof/>
          <w:color w:val="000000" w:themeColor="text1"/>
        </w:rPr>
        <w:t>Charset vient de « character set », qui veut dire « ensemble de caractères ». L’ASCII et l’Unicode sont deux charsets très connus.</w:t>
      </w:r>
    </w:p>
    <w:p w14:paraId="51E73005" w14:textId="2D2A0D41" w:rsidR="00FA6D16" w:rsidRDefault="00FA6D16" w:rsidP="00FA6D16">
      <w:pPr>
        <w:rPr>
          <w:b/>
          <w:bCs/>
          <w:sz w:val="22"/>
          <w:szCs w:val="22"/>
        </w:rPr>
      </w:pPr>
    </w:p>
    <w:p w14:paraId="414B3D7F" w14:textId="04E1321E" w:rsidR="00FA6D16" w:rsidRDefault="00FA6D16" w:rsidP="00FA6D16">
      <w:pPr>
        <w:spacing w:after="360"/>
        <w:rPr>
          <w:rStyle w:val="Lienhypertexte"/>
          <w:color w:val="auto"/>
          <w:sz w:val="18"/>
          <w:szCs w:val="18"/>
          <w:u w:val="none"/>
        </w:rPr>
      </w:pPr>
      <w:r w:rsidRPr="00A55DAE">
        <w:rPr>
          <w:rStyle w:val="Lienhypertexte"/>
          <w:color w:val="auto"/>
          <w:sz w:val="18"/>
          <w:szCs w:val="18"/>
        </w:rPr>
        <w:t>Source</w:t>
      </w:r>
      <w:r w:rsidRPr="00A55DAE">
        <w:rPr>
          <w:rStyle w:val="Lienhypertexte"/>
          <w:color w:val="auto"/>
          <w:sz w:val="18"/>
          <w:szCs w:val="18"/>
          <w:u w:val="none"/>
        </w:rPr>
        <w:t> :</w:t>
      </w:r>
      <w:r>
        <w:rPr>
          <w:rStyle w:val="Lienhypertexte"/>
          <w:color w:val="auto"/>
          <w:sz w:val="18"/>
          <w:szCs w:val="18"/>
          <w:u w:val="none"/>
        </w:rPr>
        <w:t xml:space="preserve"> </w:t>
      </w:r>
      <w:hyperlink r:id="rId35" w:history="1">
        <w:r w:rsidRPr="00B171FF">
          <w:rPr>
            <w:rStyle w:val="Lienhypertexte"/>
            <w:sz w:val="18"/>
            <w:szCs w:val="18"/>
          </w:rPr>
          <w:t>https://www.yakaferci.com/definition/charset/24</w:t>
        </w:r>
      </w:hyperlink>
      <w:r>
        <w:rPr>
          <w:rStyle w:val="Lienhypertexte"/>
          <w:color w:val="auto"/>
          <w:sz w:val="18"/>
          <w:szCs w:val="18"/>
          <w:u w:val="none"/>
        </w:rPr>
        <w:t xml:space="preserve"> </w:t>
      </w:r>
    </w:p>
    <w:p w14:paraId="2289C285" w14:textId="1F22E203" w:rsidR="00FA6D16" w:rsidRDefault="00775DFE" w:rsidP="00775DFE">
      <w:pPr>
        <w:pStyle w:val="Titre1"/>
      </w:pPr>
      <w:r>
        <w:t>Unicode</w:t>
      </w:r>
    </w:p>
    <w:p w14:paraId="184544FD" w14:textId="50322B6E" w:rsidR="00485267" w:rsidRDefault="00485267" w:rsidP="00775DFE">
      <w:r>
        <w:br w:type="page"/>
      </w:r>
    </w:p>
    <w:p w14:paraId="2FB8EEBB" w14:textId="0F92D5E5" w:rsidR="00775DFE" w:rsidRDefault="00485267" w:rsidP="00FC08FC">
      <w:pPr>
        <w:pStyle w:val="Titre1"/>
      </w:pPr>
      <w:r>
        <w:lastRenderedPageBreak/>
        <w:t xml:space="preserve">Git </w:t>
      </w:r>
      <w:r w:rsidR="00FC08FC">
        <w:t xml:space="preserve">et </w:t>
      </w:r>
      <w:r>
        <w:t>Github</w:t>
      </w:r>
    </w:p>
    <w:p w14:paraId="65FDF99C" w14:textId="2164DBC7" w:rsidR="00FC08FC" w:rsidRPr="005968E2" w:rsidRDefault="00485267" w:rsidP="005968E2">
      <w:pPr>
        <w:pStyle w:val="Paragraphedeliste"/>
        <w:numPr>
          <w:ilvl w:val="0"/>
          <w:numId w:val="9"/>
        </w:numPr>
        <w:rPr>
          <w:b/>
          <w:bCs/>
        </w:rPr>
      </w:pPr>
      <w:r w:rsidRPr="005968E2">
        <w:rPr>
          <w:b/>
          <w:bCs/>
        </w:rPr>
        <w:t xml:space="preserve">Se connecter sur </w:t>
      </w:r>
      <w:r w:rsidR="00B526DA" w:rsidRPr="005968E2">
        <w:rPr>
          <w:b/>
          <w:bCs/>
        </w:rPr>
        <w:t>GitHub</w:t>
      </w:r>
    </w:p>
    <w:p w14:paraId="5B2FB735" w14:textId="36FBDEEF" w:rsidR="00FC08FC" w:rsidRPr="005968E2" w:rsidRDefault="00485267" w:rsidP="005968E2">
      <w:pPr>
        <w:pStyle w:val="Paragraphedeliste"/>
        <w:numPr>
          <w:ilvl w:val="0"/>
          <w:numId w:val="9"/>
        </w:numPr>
        <w:rPr>
          <w:b/>
          <w:bCs/>
        </w:rPr>
      </w:pPr>
      <w:r w:rsidRPr="005968E2">
        <w:rPr>
          <w:b/>
          <w:bCs/>
        </w:rPr>
        <w:t>Créer un nouveau dépôt</w:t>
      </w:r>
    </w:p>
    <w:p w14:paraId="639388AF" w14:textId="6A360F75" w:rsidR="00FC08FC" w:rsidRPr="005968E2" w:rsidRDefault="00485267" w:rsidP="005968E2">
      <w:pPr>
        <w:pStyle w:val="Paragraphedeliste"/>
        <w:numPr>
          <w:ilvl w:val="0"/>
          <w:numId w:val="9"/>
        </w:numPr>
        <w:rPr>
          <w:b/>
          <w:bCs/>
        </w:rPr>
      </w:pPr>
      <w:r w:rsidRPr="005968E2">
        <w:rPr>
          <w:b/>
          <w:bCs/>
        </w:rPr>
        <w:t>Installer git sur le pc</w:t>
      </w:r>
    </w:p>
    <w:p w14:paraId="4545E2F1" w14:textId="77777777" w:rsidR="005968E2" w:rsidRPr="005968E2" w:rsidRDefault="00485267" w:rsidP="005968E2">
      <w:pPr>
        <w:pStyle w:val="PrformatHTML"/>
        <w:numPr>
          <w:ilvl w:val="0"/>
          <w:numId w:val="9"/>
        </w:numPr>
        <w:spacing w:after="160"/>
        <w:rPr>
          <w:b/>
          <w:bCs/>
          <w:sz w:val="18"/>
          <w:szCs w:val="18"/>
        </w:rPr>
      </w:pPr>
      <w:r w:rsidRPr="005968E2">
        <w:rPr>
          <w:rFonts w:ascii="Arial" w:eastAsiaTheme="minorHAnsi" w:hAnsi="Arial" w:cs="Arial"/>
          <w:b/>
          <w:bCs/>
          <w:lang w:eastAsia="en-US"/>
        </w:rPr>
        <w:t xml:space="preserve">Définir un </w:t>
      </w:r>
      <w:r w:rsidR="003914DA" w:rsidRPr="005968E2">
        <w:rPr>
          <w:rFonts w:ascii="Arial" w:eastAsiaTheme="minorHAnsi" w:hAnsi="Arial" w:cs="Arial"/>
          <w:b/>
          <w:bCs/>
          <w:lang w:eastAsia="en-US"/>
        </w:rPr>
        <w:t>user Name</w:t>
      </w:r>
      <w:r w:rsidRPr="005968E2">
        <w:rPr>
          <w:rFonts w:ascii="Arial" w:eastAsiaTheme="minorHAnsi" w:hAnsi="Arial" w:cs="Arial"/>
          <w:b/>
          <w:bCs/>
          <w:lang w:eastAsia="en-US"/>
        </w:rPr>
        <w:t xml:space="preserve"> et une adresse email</w:t>
      </w:r>
      <w:r w:rsidR="003914DA" w:rsidRPr="005968E2">
        <w:rPr>
          <w:rFonts w:ascii="Arial" w:eastAsiaTheme="minorHAnsi" w:hAnsi="Arial" w:cs="Arial"/>
          <w:b/>
          <w:bCs/>
          <w:lang w:eastAsia="en-US"/>
        </w:rPr>
        <w:t> :</w:t>
      </w:r>
      <w:r w:rsidR="003914DA" w:rsidRPr="005968E2">
        <w:rPr>
          <w:b/>
          <w:bCs/>
        </w:rPr>
        <w:t xml:space="preserve"> </w:t>
      </w:r>
    </w:p>
    <w:p w14:paraId="412360E1" w14:textId="0548648B" w:rsidR="005968E2" w:rsidRDefault="003914DA" w:rsidP="005968E2">
      <w:pPr>
        <w:pStyle w:val="PrformatHTML"/>
        <w:spacing w:after="160"/>
        <w:ind w:left="720"/>
        <w:rPr>
          <w:sz w:val="18"/>
          <w:szCs w:val="18"/>
        </w:rPr>
      </w:pPr>
      <w:r w:rsidRPr="003914DA">
        <w:rPr>
          <w:sz w:val="18"/>
          <w:szCs w:val="18"/>
        </w:rPr>
        <w:t>$ git config --global user.name "John Doe"</w:t>
      </w:r>
    </w:p>
    <w:p w14:paraId="785EE210" w14:textId="6646B1E4" w:rsidR="00FC08FC" w:rsidRPr="005968E2" w:rsidRDefault="003914DA" w:rsidP="005968E2">
      <w:pPr>
        <w:pStyle w:val="PrformatHTML"/>
        <w:spacing w:after="160"/>
        <w:ind w:left="720"/>
        <w:rPr>
          <w:sz w:val="18"/>
          <w:szCs w:val="18"/>
        </w:rPr>
      </w:pPr>
      <w:r w:rsidRPr="005968E2">
        <w:rPr>
          <w:sz w:val="18"/>
          <w:szCs w:val="18"/>
        </w:rPr>
        <w:t xml:space="preserve">$ git config --global </w:t>
      </w:r>
      <w:proofErr w:type="spellStart"/>
      <w:r w:rsidRPr="005968E2">
        <w:rPr>
          <w:sz w:val="18"/>
          <w:szCs w:val="18"/>
        </w:rPr>
        <w:t>user.email</w:t>
      </w:r>
      <w:proofErr w:type="spellEnd"/>
      <w:r w:rsidRPr="005968E2">
        <w:rPr>
          <w:sz w:val="18"/>
          <w:szCs w:val="18"/>
        </w:rPr>
        <w:t xml:space="preserve"> </w:t>
      </w:r>
      <w:hyperlink r:id="rId36" w:history="1">
        <w:r w:rsidR="00FC08FC" w:rsidRPr="005968E2">
          <w:rPr>
            <w:rStyle w:val="Lienhypertexte"/>
            <w:sz w:val="18"/>
            <w:szCs w:val="18"/>
          </w:rPr>
          <w:t>johndoe@example.com</w:t>
        </w:r>
      </w:hyperlink>
    </w:p>
    <w:p w14:paraId="23821972" w14:textId="61E05B35" w:rsidR="00FC08FC" w:rsidRPr="005968E2" w:rsidRDefault="00485267" w:rsidP="005968E2">
      <w:pPr>
        <w:pStyle w:val="Paragraphedeliste"/>
        <w:numPr>
          <w:ilvl w:val="0"/>
          <w:numId w:val="9"/>
        </w:numPr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5968E2">
        <w:rPr>
          <w:b/>
          <w:bCs/>
        </w:rPr>
        <w:t>Cibler un fichier/dossier</w:t>
      </w:r>
      <w:r w:rsidR="003914DA" w:rsidRPr="005968E2">
        <w:rPr>
          <w:b/>
          <w:bCs/>
        </w:rPr>
        <w:t> :</w:t>
      </w:r>
      <w:r w:rsidR="003914DA">
        <w:t xml:space="preserve"> </w:t>
      </w:r>
      <w:r w:rsidR="003914DA"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>$ cd Documents/Fichiers/Git/</w:t>
      </w:r>
      <w:proofErr w:type="spellStart"/>
      <w:r w:rsidR="003914DA"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>PremierProjet</w:t>
      </w:r>
      <w:proofErr w:type="spellEnd"/>
    </w:p>
    <w:p w14:paraId="112B2BAD" w14:textId="41F4A811" w:rsidR="00FC08FC" w:rsidRPr="005968E2" w:rsidRDefault="00485267" w:rsidP="005968E2">
      <w:pPr>
        <w:pStyle w:val="Paragraphedeliste"/>
        <w:numPr>
          <w:ilvl w:val="0"/>
          <w:numId w:val="9"/>
        </w:numPr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5968E2">
        <w:rPr>
          <w:b/>
          <w:bCs/>
        </w:rPr>
        <w:t>Initialiser git sur le fichier ciblé</w:t>
      </w:r>
      <w:r w:rsidR="003914DA" w:rsidRPr="005968E2">
        <w:rPr>
          <w:b/>
          <w:bCs/>
        </w:rPr>
        <w:t> :</w:t>
      </w:r>
      <w:r w:rsidR="003914DA">
        <w:t xml:space="preserve"> </w:t>
      </w:r>
      <w:r w:rsidR="003914DA"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>$ git init</w:t>
      </w:r>
    </w:p>
    <w:p w14:paraId="1EA0BE3F" w14:textId="6696CAF3" w:rsidR="00485267" w:rsidRPr="005968E2" w:rsidRDefault="00485267" w:rsidP="005968E2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 w:rsidRPr="005968E2">
        <w:rPr>
          <w:b/>
          <w:bCs/>
        </w:rPr>
        <w:t>Pointer vers le dépôt distant</w:t>
      </w:r>
      <w:r w:rsidR="003914DA" w:rsidRPr="005968E2">
        <w:rPr>
          <w:b/>
          <w:bCs/>
        </w:rPr>
        <w:t> :</w:t>
      </w:r>
      <w:r w:rsidR="003914DA">
        <w:t xml:space="preserve"> </w:t>
      </w:r>
      <w:r w:rsidR="003914DA"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$ git </w:t>
      </w:r>
      <w:proofErr w:type="spellStart"/>
      <w:r w:rsidR="003914DA"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>remote</w:t>
      </w:r>
      <w:proofErr w:type="spellEnd"/>
      <w:r w:rsidR="003914DA"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</w:t>
      </w:r>
      <w:proofErr w:type="spellStart"/>
      <w:r w:rsidR="003914DA"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>add</w:t>
      </w:r>
      <w:proofErr w:type="spellEnd"/>
      <w:r w:rsidR="003914DA"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i100 https://github.com/anthonyledda/module100.git</w:t>
      </w:r>
    </w:p>
    <w:p w14:paraId="6F2A44BE" w14:textId="24A1A6B3" w:rsidR="003914DA" w:rsidRPr="005968E2" w:rsidRDefault="00FC08FC" w:rsidP="005968E2">
      <w:pPr>
        <w:pStyle w:val="Paragraphedeliste"/>
        <w:numPr>
          <w:ilvl w:val="0"/>
          <w:numId w:val="9"/>
        </w:numPr>
        <w:rPr>
          <w:rFonts w:ascii="Courier New" w:eastAsia="Times New Roman" w:hAnsi="Courier New" w:cs="Courier New"/>
          <w:sz w:val="18"/>
          <w:szCs w:val="18"/>
          <w:lang w:eastAsia="fr-CH"/>
        </w:rPr>
      </w:pPr>
      <w:r w:rsidRPr="005968E2">
        <w:rPr>
          <w:b/>
          <w:bCs/>
        </w:rPr>
        <w:t>Clonez le dépôt local :</w:t>
      </w:r>
      <w:r>
        <w:t xml:space="preserve"> </w:t>
      </w:r>
      <w:r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>$ git</w:t>
      </w:r>
      <w:r w:rsidRPr="005968E2">
        <w:rPr>
          <w:rFonts w:ascii="Courier New" w:eastAsia="Times New Roman" w:hAnsi="Courier New" w:cs="Courier New"/>
          <w:sz w:val="18"/>
          <w:szCs w:val="18"/>
          <w:lang w:eastAsia="fr-CH"/>
        </w:rPr>
        <w:t xml:space="preserve"> clone </w:t>
      </w:r>
      <w:hyperlink r:id="rId37" w:history="1">
        <w:r w:rsidRPr="005968E2">
          <w:rPr>
            <w:rStyle w:val="Lienhypertexte"/>
            <w:rFonts w:ascii="Courier New" w:eastAsia="Times New Roman" w:hAnsi="Courier New" w:cs="Courier New"/>
            <w:sz w:val="18"/>
            <w:szCs w:val="18"/>
            <w:lang w:eastAsia="fr-CH"/>
          </w:rPr>
          <w:t>https://github.com/anthonyledda/module100.git</w:t>
        </w:r>
      </w:hyperlink>
    </w:p>
    <w:p w14:paraId="004067E3" w14:textId="77777777" w:rsidR="00FC08FC" w:rsidRPr="00FC08FC" w:rsidRDefault="00FC08FC" w:rsidP="005968E2">
      <w:pPr>
        <w:pStyle w:val="PrformatHTML"/>
        <w:numPr>
          <w:ilvl w:val="0"/>
          <w:numId w:val="9"/>
        </w:numPr>
        <w:spacing w:after="160"/>
      </w:pPr>
      <w:r w:rsidRPr="005968E2">
        <w:rPr>
          <w:rFonts w:ascii="Arial" w:eastAsiaTheme="minorHAnsi" w:hAnsi="Arial" w:cs="Arial"/>
          <w:b/>
          <w:bCs/>
          <w:lang w:eastAsia="en-US"/>
        </w:rPr>
        <w:t>Créer une nouvelle branche :</w:t>
      </w:r>
      <w:r w:rsidRPr="00FC08FC">
        <w:rPr>
          <w:rFonts w:ascii="Arial" w:eastAsiaTheme="minorHAnsi" w:hAnsi="Arial" w:cs="Arial"/>
          <w:lang w:eastAsia="en-US"/>
        </w:rPr>
        <w:t xml:space="preserve">  </w:t>
      </w:r>
      <w:r w:rsidRPr="00FC08FC">
        <w:t xml:space="preserve">git </w:t>
      </w:r>
      <w:proofErr w:type="spellStart"/>
      <w:r w:rsidRPr="00FC08FC">
        <w:t>branch</w:t>
      </w:r>
      <w:proofErr w:type="spellEnd"/>
      <w:r w:rsidRPr="00FC08FC">
        <w:t xml:space="preserve"> cagnotte</w:t>
      </w:r>
    </w:p>
    <w:p w14:paraId="34333214" w14:textId="754E86E1" w:rsidR="00FC08FC" w:rsidRDefault="00FC08FC" w:rsidP="00FC08FC"/>
    <w:p w14:paraId="04F1CBC9" w14:textId="4B2398D6" w:rsidR="00FC08FC" w:rsidRDefault="00FC08FC" w:rsidP="00775DFE">
      <w:bookmarkStart w:id="0" w:name="_GoBack"/>
      <w:bookmarkEnd w:id="0"/>
    </w:p>
    <w:p w14:paraId="2FAB3A23" w14:textId="56E215DF" w:rsidR="00FC08FC" w:rsidRDefault="00FC08FC" w:rsidP="00775DFE"/>
    <w:p w14:paraId="3A6DFEF4" w14:textId="77777777" w:rsidR="00FC08FC" w:rsidRDefault="00FC08FC" w:rsidP="00775DFE"/>
    <w:p w14:paraId="6A8D0B44" w14:textId="77777777" w:rsidR="00485267" w:rsidRPr="00775DFE" w:rsidRDefault="00485267" w:rsidP="00775DFE"/>
    <w:sectPr w:rsidR="00485267" w:rsidRPr="00775DFE" w:rsidSect="00423434">
      <w:headerReference w:type="first" r:id="rId38"/>
      <w:footerReference w:type="first" r:id="rId39"/>
      <w:pgSz w:w="11906" w:h="16838" w:code="9"/>
      <w:pgMar w:top="1418" w:right="1418" w:bottom="1418" w:left="1418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9AE43" w14:textId="77777777" w:rsidR="00CA2FD9" w:rsidRDefault="00CA2FD9" w:rsidP="009C50E8">
      <w:r>
        <w:separator/>
      </w:r>
    </w:p>
    <w:p w14:paraId="7A1F4C27" w14:textId="77777777" w:rsidR="00CA2FD9" w:rsidRDefault="00CA2FD9" w:rsidP="009C50E8"/>
    <w:p w14:paraId="1DB97246" w14:textId="77777777" w:rsidR="00CA2FD9" w:rsidRDefault="00CA2FD9" w:rsidP="00A720DC"/>
  </w:endnote>
  <w:endnote w:type="continuationSeparator" w:id="0">
    <w:p w14:paraId="358B5966" w14:textId="77777777" w:rsidR="00CA2FD9" w:rsidRDefault="00CA2FD9" w:rsidP="009C50E8">
      <w:r>
        <w:continuationSeparator/>
      </w:r>
    </w:p>
    <w:p w14:paraId="3DF15DD2" w14:textId="77777777" w:rsidR="00CA2FD9" w:rsidRDefault="00CA2FD9" w:rsidP="009C50E8"/>
    <w:p w14:paraId="6FA90ADE" w14:textId="77777777" w:rsidR="00CA2FD9" w:rsidRDefault="00CA2FD9" w:rsidP="00A720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397DB" w14:textId="3402483A" w:rsidR="005B0BBB" w:rsidRDefault="00AA4A9A" w:rsidP="00C934DE">
    <w:pPr>
      <w:pStyle w:val="Pieddepage"/>
      <w:pBdr>
        <w:top w:val="single" w:sz="8" w:space="1" w:color="auto"/>
      </w:pBdr>
    </w:pPr>
    <w:r>
      <w:t>11 septembre 2019</w:t>
    </w:r>
    <w:r w:rsidR="00387620">
      <w:tab/>
      <w:t xml:space="preserve">page </w:t>
    </w:r>
    <w:r w:rsidR="00387620">
      <w:fldChar w:fldCharType="begin"/>
    </w:r>
    <w:r w:rsidR="00387620">
      <w:instrText xml:space="preserve"> PAGE   \* MERGEFORMAT </w:instrText>
    </w:r>
    <w:r w:rsidR="00387620">
      <w:fldChar w:fldCharType="separate"/>
    </w:r>
    <w:r w:rsidR="00387620">
      <w:rPr>
        <w:noProof/>
      </w:rPr>
      <w:t>2</w:t>
    </w:r>
    <w:r w:rsidR="00387620">
      <w:fldChar w:fldCharType="end"/>
    </w:r>
    <w:r w:rsidR="00387620">
      <w:t>/</w:t>
    </w:r>
    <w:r w:rsidR="002F40ED">
      <w:t>6</w:t>
    </w:r>
    <w:r w:rsidR="00C934DE">
      <w:tab/>
    </w:r>
    <w:sdt>
      <w:sdtPr>
        <w:alias w:val="Auteur "/>
        <w:tag w:val=""/>
        <w:id w:val="-1093390757"/>
        <w:placeholder>
          <w:docPart w:val="E2A91999541744348288AC68745EE35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387620">
          <w:t>Ledda Anthony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D6772" w14:textId="059A7B6F" w:rsidR="00520500" w:rsidRDefault="00AA4A9A" w:rsidP="00520500">
    <w:pPr>
      <w:pStyle w:val="Pieddepage"/>
      <w:pBdr>
        <w:top w:val="single" w:sz="8" w:space="1" w:color="auto"/>
      </w:pBdr>
    </w:pPr>
    <w:r>
      <w:t>11 septembre 2019</w:t>
    </w:r>
    <w:r w:rsidR="00520500">
      <w:tab/>
      <w:t xml:space="preserve">page </w:t>
    </w:r>
    <w:r w:rsidR="00520500">
      <w:fldChar w:fldCharType="begin"/>
    </w:r>
    <w:r w:rsidR="00520500">
      <w:instrText xml:space="preserve"> PAGE   \* MERGEFORMAT </w:instrText>
    </w:r>
    <w:r w:rsidR="00520500">
      <w:fldChar w:fldCharType="separate"/>
    </w:r>
    <w:r w:rsidR="00520500">
      <w:t>3</w:t>
    </w:r>
    <w:r w:rsidR="00520500">
      <w:fldChar w:fldCharType="end"/>
    </w:r>
    <w:r w:rsidR="00520500">
      <w:t>/</w:t>
    </w:r>
    <w:r w:rsidR="002F40ED">
      <w:t>6</w:t>
    </w:r>
    <w:r w:rsidR="00520500">
      <w:tab/>
    </w:r>
    <w:sdt>
      <w:sdtPr>
        <w:alias w:val="Auteur "/>
        <w:tag w:val=""/>
        <w:id w:val="-915478336"/>
        <w:placeholder>
          <w:docPart w:val="091CB300D49844E1B00C1EC4AB7E3CA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20500">
          <w:t>Ledda Anthony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CDE67" w14:textId="77777777" w:rsidR="00CA2FD9" w:rsidRDefault="00CA2FD9" w:rsidP="009C50E8">
      <w:r>
        <w:separator/>
      </w:r>
    </w:p>
    <w:p w14:paraId="51FCF21A" w14:textId="77777777" w:rsidR="00CA2FD9" w:rsidRDefault="00CA2FD9" w:rsidP="009C50E8"/>
    <w:p w14:paraId="6FE0C3BB" w14:textId="77777777" w:rsidR="00CA2FD9" w:rsidRDefault="00CA2FD9" w:rsidP="00A720DC"/>
  </w:footnote>
  <w:footnote w:type="continuationSeparator" w:id="0">
    <w:p w14:paraId="53C35FAB" w14:textId="77777777" w:rsidR="00CA2FD9" w:rsidRDefault="00CA2FD9" w:rsidP="009C50E8">
      <w:r>
        <w:continuationSeparator/>
      </w:r>
    </w:p>
    <w:p w14:paraId="093A097A" w14:textId="77777777" w:rsidR="00CA2FD9" w:rsidRDefault="00CA2FD9" w:rsidP="009C50E8"/>
    <w:p w14:paraId="128A4572" w14:textId="77777777" w:rsidR="00CA2FD9" w:rsidRDefault="00CA2FD9" w:rsidP="00A720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F1B06" w14:textId="0C13EE44" w:rsidR="005B0BBB" w:rsidRPr="00195F5C" w:rsidRDefault="00387620" w:rsidP="00423434">
    <w:pPr>
      <w:pStyle w:val="Titre1"/>
      <w:pBdr>
        <w:bottom w:val="single" w:sz="8" w:space="1" w:color="auto"/>
      </w:pBdr>
      <w:jc w:val="right"/>
      <w:rPr>
        <w:rStyle w:val="Titredulivre"/>
      </w:rPr>
    </w:pPr>
    <w:r w:rsidRPr="00195F5C">
      <w:rPr>
        <w:rStyle w:val="Titredulivre"/>
      </w:rPr>
      <w:t>i100 - Distinguer, préparer et évaluer des données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C808E" w14:textId="7E6B7FB4" w:rsidR="00520500" w:rsidRPr="00195F5C" w:rsidRDefault="00520500" w:rsidP="00423434">
    <w:pPr>
      <w:pStyle w:val="Titre1"/>
      <w:pBdr>
        <w:bottom w:val="single" w:sz="8" w:space="1" w:color="auto"/>
      </w:pBdr>
      <w:jc w:val="right"/>
      <w:rPr>
        <w:rStyle w:val="Titredulivre"/>
      </w:rPr>
    </w:pPr>
    <w:r w:rsidRPr="00195F5C">
      <w:rPr>
        <w:rStyle w:val="Titredulivre"/>
      </w:rPr>
      <w:t>i100 - Distinguer, préparer et évaluer des données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16FA"/>
    <w:multiLevelType w:val="hybridMultilevel"/>
    <w:tmpl w:val="6C5CA6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46E65"/>
    <w:multiLevelType w:val="hybridMultilevel"/>
    <w:tmpl w:val="BCEC6256"/>
    <w:lvl w:ilvl="0" w:tplc="100C0001">
      <w:start w:val="1"/>
      <w:numFmt w:val="bullet"/>
      <w:lvlText w:val=""/>
      <w:lvlJc w:val="left"/>
      <w:pPr>
        <w:ind w:left="6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2" w15:restartNumberingAfterBreak="0">
    <w:nsid w:val="127C4CAA"/>
    <w:multiLevelType w:val="hybridMultilevel"/>
    <w:tmpl w:val="231C6E60"/>
    <w:lvl w:ilvl="0" w:tplc="69041FE0">
      <w:start w:val="1"/>
      <w:numFmt w:val="bullet"/>
      <w:pStyle w:val="peti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4545A"/>
    <w:multiLevelType w:val="hybridMultilevel"/>
    <w:tmpl w:val="DFF20B70"/>
    <w:lvl w:ilvl="0" w:tplc="3AE0071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5214F"/>
    <w:multiLevelType w:val="hybridMultilevel"/>
    <w:tmpl w:val="F9F861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D686B"/>
    <w:multiLevelType w:val="hybridMultilevel"/>
    <w:tmpl w:val="1E725B90"/>
    <w:lvl w:ilvl="0" w:tplc="3112CF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453451"/>
    <w:multiLevelType w:val="multilevel"/>
    <w:tmpl w:val="22DCBC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AE0592D"/>
    <w:multiLevelType w:val="hybridMultilevel"/>
    <w:tmpl w:val="A9FCA83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ED4574"/>
    <w:multiLevelType w:val="hybridMultilevel"/>
    <w:tmpl w:val="7C6260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57"/>
    <w:rsid w:val="0002683E"/>
    <w:rsid w:val="00036050"/>
    <w:rsid w:val="0005326F"/>
    <w:rsid w:val="00082288"/>
    <w:rsid w:val="000A4D9F"/>
    <w:rsid w:val="00155364"/>
    <w:rsid w:val="00174D10"/>
    <w:rsid w:val="001777B2"/>
    <w:rsid w:val="00195F5C"/>
    <w:rsid w:val="001D25F8"/>
    <w:rsid w:val="00210102"/>
    <w:rsid w:val="002C034F"/>
    <w:rsid w:val="002D5761"/>
    <w:rsid w:val="002D6F46"/>
    <w:rsid w:val="002F40ED"/>
    <w:rsid w:val="00325B8E"/>
    <w:rsid w:val="00337D1E"/>
    <w:rsid w:val="0034280A"/>
    <w:rsid w:val="00357F5F"/>
    <w:rsid w:val="00385FDC"/>
    <w:rsid w:val="00387620"/>
    <w:rsid w:val="003914DA"/>
    <w:rsid w:val="003A4812"/>
    <w:rsid w:val="003B70FF"/>
    <w:rsid w:val="003B791A"/>
    <w:rsid w:val="003E01F7"/>
    <w:rsid w:val="004067C7"/>
    <w:rsid w:val="00423434"/>
    <w:rsid w:val="00431C9E"/>
    <w:rsid w:val="0044316E"/>
    <w:rsid w:val="00443250"/>
    <w:rsid w:val="0045649D"/>
    <w:rsid w:val="00456C7C"/>
    <w:rsid w:val="00480685"/>
    <w:rsid w:val="00485267"/>
    <w:rsid w:val="004B4164"/>
    <w:rsid w:val="004F6B2E"/>
    <w:rsid w:val="005028C4"/>
    <w:rsid w:val="00503950"/>
    <w:rsid w:val="005149BE"/>
    <w:rsid w:val="00520500"/>
    <w:rsid w:val="00523F9C"/>
    <w:rsid w:val="00535186"/>
    <w:rsid w:val="00550B62"/>
    <w:rsid w:val="00574C8A"/>
    <w:rsid w:val="005968E2"/>
    <w:rsid w:val="005A5BC6"/>
    <w:rsid w:val="005B0BBB"/>
    <w:rsid w:val="005E7AB9"/>
    <w:rsid w:val="00661B96"/>
    <w:rsid w:val="00685ED0"/>
    <w:rsid w:val="006A08C9"/>
    <w:rsid w:val="006A2A6A"/>
    <w:rsid w:val="006E7446"/>
    <w:rsid w:val="00713CDD"/>
    <w:rsid w:val="00775DFE"/>
    <w:rsid w:val="007B61CD"/>
    <w:rsid w:val="007C2722"/>
    <w:rsid w:val="007C3FD2"/>
    <w:rsid w:val="007E15C7"/>
    <w:rsid w:val="0080014F"/>
    <w:rsid w:val="008330FB"/>
    <w:rsid w:val="008A143F"/>
    <w:rsid w:val="008A285B"/>
    <w:rsid w:val="008C05EC"/>
    <w:rsid w:val="008F0D9E"/>
    <w:rsid w:val="008F0E36"/>
    <w:rsid w:val="00962754"/>
    <w:rsid w:val="00963A25"/>
    <w:rsid w:val="0098390B"/>
    <w:rsid w:val="00986192"/>
    <w:rsid w:val="009B36FE"/>
    <w:rsid w:val="009B7F56"/>
    <w:rsid w:val="009C50E8"/>
    <w:rsid w:val="009D2E69"/>
    <w:rsid w:val="00A009F3"/>
    <w:rsid w:val="00A400C5"/>
    <w:rsid w:val="00A408BF"/>
    <w:rsid w:val="00A55DAE"/>
    <w:rsid w:val="00A602DB"/>
    <w:rsid w:val="00A60638"/>
    <w:rsid w:val="00A67E0A"/>
    <w:rsid w:val="00A720DC"/>
    <w:rsid w:val="00A77A24"/>
    <w:rsid w:val="00A862C4"/>
    <w:rsid w:val="00AA4A9A"/>
    <w:rsid w:val="00AA52E4"/>
    <w:rsid w:val="00AA7107"/>
    <w:rsid w:val="00AD607E"/>
    <w:rsid w:val="00AE0CF9"/>
    <w:rsid w:val="00AE52FA"/>
    <w:rsid w:val="00B15BE5"/>
    <w:rsid w:val="00B34F5D"/>
    <w:rsid w:val="00B526DA"/>
    <w:rsid w:val="00B53419"/>
    <w:rsid w:val="00B56757"/>
    <w:rsid w:val="00BA585E"/>
    <w:rsid w:val="00BB1422"/>
    <w:rsid w:val="00BC650D"/>
    <w:rsid w:val="00C20BD1"/>
    <w:rsid w:val="00C85B39"/>
    <w:rsid w:val="00C934DE"/>
    <w:rsid w:val="00C94BCD"/>
    <w:rsid w:val="00CA2FD9"/>
    <w:rsid w:val="00CB01BD"/>
    <w:rsid w:val="00CE4E4F"/>
    <w:rsid w:val="00D1062F"/>
    <w:rsid w:val="00D40C34"/>
    <w:rsid w:val="00D575FA"/>
    <w:rsid w:val="00D57745"/>
    <w:rsid w:val="00D6234A"/>
    <w:rsid w:val="00DB590B"/>
    <w:rsid w:val="00DB7EF6"/>
    <w:rsid w:val="00DD69B8"/>
    <w:rsid w:val="00DF1BEC"/>
    <w:rsid w:val="00E0786A"/>
    <w:rsid w:val="00E2025E"/>
    <w:rsid w:val="00E54236"/>
    <w:rsid w:val="00E649C0"/>
    <w:rsid w:val="00E74EA7"/>
    <w:rsid w:val="00EA388E"/>
    <w:rsid w:val="00EC6070"/>
    <w:rsid w:val="00EF398F"/>
    <w:rsid w:val="00EF5449"/>
    <w:rsid w:val="00F06FE8"/>
    <w:rsid w:val="00F20D76"/>
    <w:rsid w:val="00F62B3E"/>
    <w:rsid w:val="00F8599B"/>
    <w:rsid w:val="00FA6D16"/>
    <w:rsid w:val="00FC08FC"/>
    <w:rsid w:val="00FE5D29"/>
    <w:rsid w:val="00FF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595B8A"/>
  <w15:chartTrackingRefBased/>
  <w15:docId w15:val="{79E0D7BE-801E-43BA-BC2F-C53312A6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C50E8"/>
    <w:rPr>
      <w:rFonts w:ascii="Arial" w:hAnsi="Arial" w:cs="Arial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23434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607E"/>
    <w:pPr>
      <w:spacing w:before="120" w:after="0"/>
      <w:outlineLvl w:val="1"/>
    </w:pPr>
    <w:rPr>
      <w:b/>
      <w:bCs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6234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6234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6234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6234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6234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6234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6234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343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u w:val="single"/>
    </w:rPr>
  </w:style>
  <w:style w:type="paragraph" w:styleId="En-tte">
    <w:name w:val="header"/>
    <w:basedOn w:val="Normal"/>
    <w:link w:val="En-tteCar"/>
    <w:uiPriority w:val="99"/>
    <w:unhideWhenUsed/>
    <w:rsid w:val="00B567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6757"/>
  </w:style>
  <w:style w:type="paragraph" w:styleId="Pieddepage">
    <w:name w:val="footer"/>
    <w:basedOn w:val="Normal"/>
    <w:link w:val="PieddepageCar"/>
    <w:uiPriority w:val="99"/>
    <w:unhideWhenUsed/>
    <w:rsid w:val="00B567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6757"/>
  </w:style>
  <w:style w:type="paragraph" w:styleId="Titre">
    <w:name w:val="Title"/>
    <w:basedOn w:val="Titre1"/>
    <w:next w:val="Normal"/>
    <w:link w:val="TitreCar"/>
    <w:uiPriority w:val="10"/>
    <w:qFormat/>
    <w:rsid w:val="00520500"/>
    <w:pPr>
      <w:jc w:val="center"/>
    </w:pPr>
    <w:rPr>
      <w:color w:val="5B9BD5" w:themeColor="accent5"/>
      <w:sz w:val="72"/>
      <w:szCs w:val="72"/>
      <w:u w:val="none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character" w:customStyle="1" w:styleId="TitreCar">
    <w:name w:val="Titre Car"/>
    <w:basedOn w:val="Policepardfaut"/>
    <w:link w:val="Titre"/>
    <w:uiPriority w:val="10"/>
    <w:rsid w:val="00520500"/>
    <w:rPr>
      <w:rFonts w:asciiTheme="majorHAnsi" w:eastAsiaTheme="majorEastAsia" w:hAnsiTheme="majorHAnsi" w:cstheme="majorBidi"/>
      <w:noProof/>
      <w:color w:val="5B9BD5" w:themeColor="accent5"/>
      <w:sz w:val="72"/>
      <w:szCs w:val="72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paragraph" w:customStyle="1" w:styleId="Entte">
    <w:name w:val="En tête"/>
    <w:basedOn w:val="Titre"/>
    <w:link w:val="EntteCar"/>
    <w:qFormat/>
    <w:rsid w:val="00B56757"/>
  </w:style>
  <w:style w:type="character" w:customStyle="1" w:styleId="EntteCar">
    <w:name w:val="En tête Car"/>
    <w:basedOn w:val="TitreCar"/>
    <w:link w:val="Entte"/>
    <w:rsid w:val="00B56757"/>
    <w:rPr>
      <w:rFonts w:asciiTheme="majorHAnsi" w:eastAsiaTheme="majorEastAsia" w:hAnsiTheme="majorHAnsi" w:cstheme="majorBidi"/>
      <w:noProof/>
      <w:color w:val="5B9BD5" w:themeColor="accent5"/>
      <w:spacing w:val="-10"/>
      <w:kern w:val="28"/>
      <w:sz w:val="28"/>
      <w:szCs w:val="28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paragraph" w:styleId="Paragraphedeliste">
    <w:name w:val="List Paragraph"/>
    <w:basedOn w:val="Normal"/>
    <w:link w:val="ParagraphedelisteCar"/>
    <w:uiPriority w:val="34"/>
    <w:qFormat/>
    <w:rsid w:val="003B70F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D607E"/>
    <w:rPr>
      <w:rFonts w:ascii="Arial" w:hAnsi="Arial" w:cs="Arial"/>
      <w:b/>
      <w:bCs/>
    </w:rPr>
  </w:style>
  <w:style w:type="character" w:customStyle="1" w:styleId="Titre3Car">
    <w:name w:val="Titre 3 Car"/>
    <w:basedOn w:val="Policepardfaut"/>
    <w:link w:val="Titre3"/>
    <w:uiPriority w:val="9"/>
    <w:semiHidden/>
    <w:rsid w:val="00D623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623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6234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6234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6234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D623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D623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7C2722"/>
    <w:rPr>
      <w:color w:val="0000FF"/>
      <w:u w:val="single"/>
    </w:rPr>
  </w:style>
  <w:style w:type="paragraph" w:customStyle="1" w:styleId="msonormal0">
    <w:name w:val="msonormal"/>
    <w:basedOn w:val="Normal"/>
    <w:rsid w:val="00D40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customStyle="1" w:styleId="datasortkey">
    <w:name w:val="datasortkey"/>
    <w:basedOn w:val="Policepardfaut"/>
    <w:rsid w:val="00D40C34"/>
  </w:style>
  <w:style w:type="character" w:customStyle="1" w:styleId="flagicon">
    <w:name w:val="flagicon"/>
    <w:basedOn w:val="Policepardfaut"/>
    <w:rsid w:val="00D40C34"/>
  </w:style>
  <w:style w:type="character" w:styleId="Lienhypertextesuivivisit">
    <w:name w:val="FollowedHyperlink"/>
    <w:basedOn w:val="Policepardfaut"/>
    <w:uiPriority w:val="99"/>
    <w:semiHidden/>
    <w:unhideWhenUsed/>
    <w:rsid w:val="00D40C34"/>
    <w:rPr>
      <w:color w:val="800080"/>
      <w:u w:val="single"/>
    </w:rPr>
  </w:style>
  <w:style w:type="character" w:customStyle="1" w:styleId="nowrap">
    <w:name w:val="nowrap"/>
    <w:basedOn w:val="Policepardfaut"/>
    <w:rsid w:val="00D40C34"/>
  </w:style>
  <w:style w:type="character" w:styleId="Mentionnonrsolue">
    <w:name w:val="Unresolved Mention"/>
    <w:basedOn w:val="Policepardfaut"/>
    <w:uiPriority w:val="99"/>
    <w:semiHidden/>
    <w:unhideWhenUsed/>
    <w:rsid w:val="005E7AB9"/>
    <w:rPr>
      <w:color w:val="605E5C"/>
      <w:shd w:val="clear" w:color="auto" w:fill="E1DFDD"/>
    </w:rPr>
  </w:style>
  <w:style w:type="paragraph" w:customStyle="1" w:styleId="puces">
    <w:name w:val="puces"/>
    <w:basedOn w:val="Paragraphedeliste"/>
    <w:link w:val="pucesCar"/>
    <w:qFormat/>
    <w:rsid w:val="00456C7C"/>
    <w:pPr>
      <w:tabs>
        <w:tab w:val="right" w:pos="284"/>
      </w:tabs>
      <w:spacing w:before="120" w:after="120"/>
      <w:ind w:left="283" w:hanging="357"/>
    </w:pPr>
    <w:rPr>
      <w:b/>
      <w:bCs/>
      <w:sz w:val="18"/>
      <w:szCs w:val="18"/>
    </w:rPr>
  </w:style>
  <w:style w:type="paragraph" w:customStyle="1" w:styleId="petit">
    <w:name w:val="petit"/>
    <w:basedOn w:val="Paragraphedeliste"/>
    <w:link w:val="petitCar"/>
    <w:qFormat/>
    <w:rsid w:val="00456C7C"/>
    <w:pPr>
      <w:numPr>
        <w:numId w:val="4"/>
      </w:numPr>
      <w:spacing w:before="120" w:after="120"/>
    </w:pPr>
    <w:rPr>
      <w:sz w:val="14"/>
      <w:szCs w:val="14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456C7C"/>
    <w:rPr>
      <w:rFonts w:ascii="Arial" w:hAnsi="Arial" w:cs="Arial"/>
      <w:sz w:val="20"/>
      <w:szCs w:val="20"/>
    </w:rPr>
  </w:style>
  <w:style w:type="character" w:customStyle="1" w:styleId="pucesCar">
    <w:name w:val="puces Car"/>
    <w:basedOn w:val="ParagraphedelisteCar"/>
    <w:link w:val="puces"/>
    <w:rsid w:val="00456C7C"/>
    <w:rPr>
      <w:rFonts w:ascii="Arial" w:hAnsi="Arial" w:cs="Arial"/>
      <w:b/>
      <w:bCs/>
      <w:sz w:val="18"/>
      <w:szCs w:val="18"/>
    </w:rPr>
  </w:style>
  <w:style w:type="paragraph" w:customStyle="1" w:styleId="lgende">
    <w:name w:val="légende"/>
    <w:basedOn w:val="Normal"/>
    <w:link w:val="lgendeCar"/>
    <w:qFormat/>
    <w:rsid w:val="0098390B"/>
    <w:pPr>
      <w:tabs>
        <w:tab w:val="left" w:pos="142"/>
        <w:tab w:val="left" w:pos="2694"/>
        <w:tab w:val="left" w:pos="4820"/>
        <w:tab w:val="right" w:pos="8647"/>
      </w:tabs>
      <w:spacing w:after="0"/>
    </w:pPr>
    <w:rPr>
      <w:b/>
      <w:bCs/>
      <w:sz w:val="14"/>
      <w:szCs w:val="14"/>
    </w:rPr>
  </w:style>
  <w:style w:type="character" w:customStyle="1" w:styleId="petitCar">
    <w:name w:val="petit Car"/>
    <w:basedOn w:val="ParagraphedelisteCar"/>
    <w:link w:val="petit"/>
    <w:rsid w:val="00456C7C"/>
    <w:rPr>
      <w:rFonts w:ascii="Arial" w:hAnsi="Arial" w:cs="Arial"/>
      <w:sz w:val="14"/>
      <w:szCs w:val="14"/>
    </w:rPr>
  </w:style>
  <w:style w:type="paragraph" w:customStyle="1" w:styleId="Spcial">
    <w:name w:val="Spécial"/>
    <w:basedOn w:val="Normal"/>
    <w:link w:val="SpcialCar"/>
    <w:qFormat/>
    <w:rsid w:val="0098390B"/>
    <w:pPr>
      <w:jc w:val="center"/>
    </w:pPr>
    <w:rPr>
      <w:sz w:val="56"/>
      <w:szCs w:val="56"/>
      <w:u w:val="single"/>
    </w:rPr>
  </w:style>
  <w:style w:type="character" w:customStyle="1" w:styleId="lgendeCar">
    <w:name w:val="légende Car"/>
    <w:basedOn w:val="Policepardfaut"/>
    <w:link w:val="lgende"/>
    <w:rsid w:val="0098390B"/>
    <w:rPr>
      <w:rFonts w:ascii="Arial" w:hAnsi="Arial" w:cs="Arial"/>
      <w:b/>
      <w:bCs/>
      <w:sz w:val="14"/>
      <w:szCs w:val="14"/>
    </w:rPr>
  </w:style>
  <w:style w:type="paragraph" w:customStyle="1" w:styleId="lien">
    <w:name w:val="lien"/>
    <w:basedOn w:val="Normal"/>
    <w:link w:val="lienCar"/>
    <w:qFormat/>
    <w:rsid w:val="0044316E"/>
    <w:pPr>
      <w:spacing w:after="360"/>
    </w:pPr>
    <w:rPr>
      <w:sz w:val="18"/>
      <w:szCs w:val="18"/>
      <w:u w:val="single"/>
    </w:rPr>
  </w:style>
  <w:style w:type="character" w:customStyle="1" w:styleId="SpcialCar">
    <w:name w:val="Spécial Car"/>
    <w:basedOn w:val="Policepardfaut"/>
    <w:link w:val="Spcial"/>
    <w:rsid w:val="0098390B"/>
    <w:rPr>
      <w:rFonts w:ascii="Arial" w:hAnsi="Arial" w:cs="Arial"/>
      <w:sz w:val="56"/>
      <w:szCs w:val="56"/>
      <w:u w:val="single"/>
    </w:rPr>
  </w:style>
  <w:style w:type="character" w:styleId="Textedelespacerserv">
    <w:name w:val="Placeholder Text"/>
    <w:basedOn w:val="Policepardfaut"/>
    <w:uiPriority w:val="99"/>
    <w:semiHidden/>
    <w:rsid w:val="00523F9C"/>
    <w:rPr>
      <w:color w:val="808080"/>
    </w:rPr>
  </w:style>
  <w:style w:type="character" w:customStyle="1" w:styleId="lienCar">
    <w:name w:val="lien Car"/>
    <w:basedOn w:val="Titre1Car"/>
    <w:link w:val="lien"/>
    <w:rsid w:val="0044316E"/>
    <w:rPr>
      <w:rFonts w:ascii="Arial" w:eastAsiaTheme="majorEastAsia" w:hAnsi="Arial" w:cs="Arial"/>
      <w:noProof/>
      <w:color w:val="2F5496" w:themeColor="accent1" w:themeShade="BF"/>
      <w:sz w:val="18"/>
      <w:szCs w:val="18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20500"/>
    <w:pPr>
      <w:jc w:val="center"/>
    </w:pPr>
    <w:rPr>
      <w:b/>
      <w:color w:val="000000" w:themeColor="text1"/>
      <w:spacing w:val="10"/>
      <w:sz w:val="24"/>
      <w:szCs w:val="24"/>
      <w14:shadow w14:blurRad="63500" w14:dist="50800" w14:dir="13500000" w14:sx="0" w14:sy="0" w14:kx="0" w14:ky="0" w14:algn="none">
        <w14:srgbClr w14:val="000000">
          <w14:alpha w14:val="50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Sous-titreCar">
    <w:name w:val="Sous-titre Car"/>
    <w:basedOn w:val="Policepardfaut"/>
    <w:link w:val="Sous-titre"/>
    <w:uiPriority w:val="11"/>
    <w:rsid w:val="00520500"/>
    <w:rPr>
      <w:rFonts w:ascii="Arial" w:hAnsi="Arial" w:cs="Arial"/>
      <w:b/>
      <w:color w:val="000000" w:themeColor="text1"/>
      <w:spacing w:val="10"/>
      <w:sz w:val="24"/>
      <w:szCs w:val="24"/>
      <w14:shadow w14:blurRad="63500" w14:dist="50800" w14:dir="13500000" w14:sx="0" w14:sy="0" w14:kx="0" w14:ky="0" w14:algn="none">
        <w14:srgbClr w14:val="000000">
          <w14:alpha w14:val="50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styleId="Titredulivre">
    <w:name w:val="Book Title"/>
    <w:uiPriority w:val="33"/>
    <w:qFormat/>
    <w:rsid w:val="00195F5C"/>
    <w:rPr>
      <w:color w:val="000000" w:themeColor="text1"/>
      <w:sz w:val="22"/>
      <w:szCs w:val="22"/>
      <w:u w:val="none"/>
    </w:rPr>
  </w:style>
  <w:style w:type="paragraph" w:styleId="Lgende0">
    <w:name w:val="caption"/>
    <w:basedOn w:val="Normal"/>
    <w:next w:val="Normal"/>
    <w:uiPriority w:val="35"/>
    <w:unhideWhenUsed/>
    <w:qFormat/>
    <w:rsid w:val="008F0D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itre40">
    <w:name w:val="titre 4"/>
    <w:basedOn w:val="Titre1"/>
    <w:link w:val="titre4Car0"/>
    <w:qFormat/>
    <w:rsid w:val="00F8599B"/>
    <w:rPr>
      <w:sz w:val="24"/>
      <w:szCs w:val="24"/>
    </w:rPr>
  </w:style>
  <w:style w:type="character" w:customStyle="1" w:styleId="titre4Car0">
    <w:name w:val="titre 4 Car"/>
    <w:basedOn w:val="Titre1Car"/>
    <w:link w:val="titre40"/>
    <w:rsid w:val="00F8599B"/>
    <w:rPr>
      <w:rFonts w:asciiTheme="majorHAnsi" w:eastAsiaTheme="majorEastAsia" w:hAnsiTheme="majorHAnsi" w:cstheme="majorBidi"/>
      <w:noProof/>
      <w:color w:val="2F5496" w:themeColor="accent1" w:themeShade="BF"/>
      <w:sz w:val="24"/>
      <w:szCs w:val="24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DD6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DD69B8"/>
    <w:rPr>
      <w:rFonts w:ascii="Courier New" w:eastAsia="Times New Roman" w:hAnsi="Courier New" w:cs="Courier New"/>
      <w:sz w:val="20"/>
      <w:szCs w:val="20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2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gif"/><Relationship Id="rId18" Type="http://schemas.openxmlformats.org/officeDocument/2006/relationships/image" Target="media/image3.png"/><Relationship Id="rId26" Type="http://schemas.openxmlformats.org/officeDocument/2006/relationships/hyperlink" Target="https://fr.wikipedia.org/wiki/Num%C3%A9ro_de_t%C3%A9l%C3%A9phone" TargetMode="External"/><Relationship Id="rId39" Type="http://schemas.openxmlformats.org/officeDocument/2006/relationships/footer" Target="footer2.xml"/><Relationship Id="rId21" Type="http://schemas.openxmlformats.org/officeDocument/2006/relationships/image" Target="media/image4.png"/><Relationship Id="rId34" Type="http://schemas.openxmlformats.org/officeDocument/2006/relationships/hyperlink" Target="https://www.webrankinfo.com/dossiers/conseils/longueur-url-seo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iki.epfl.ch/voip-at-home/indicatifs-regions-suisse" TargetMode="External"/><Relationship Id="rId20" Type="http://schemas.openxmlformats.org/officeDocument/2006/relationships/hyperlink" Target="https://commons.wikimedia.org/wiki/File:Flag_of_Switzerland.svg?uselang=fr" TargetMode="External"/><Relationship Id="rId29" Type="http://schemas.openxmlformats.org/officeDocument/2006/relationships/hyperlink" Target="http://abcdrfc.free.fr/rfc-vf/pdf/rfc5322.pdf" TargetMode="External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ools.ietf.org/html/rfc8610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www.commentcamarche.net/contents/542-qu-est-ce-qu-une-url" TargetMode="External"/><Relationship Id="rId37" Type="http://schemas.openxmlformats.org/officeDocument/2006/relationships/hyperlink" Target="https://github.com/anthonyledda/module100.git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fr.wikipedia.org/wiki/Liste_des_indicatifs_t%C3%A9l%C3%A9phoniques_internationaux_des_r%C3%A9seaux_mobiles" TargetMode="External"/><Relationship Id="rId23" Type="http://schemas.openxmlformats.org/officeDocument/2006/relationships/hyperlink" Target="https://commons.wikimedia.org/wiki/File:Flag_of_Brazil.svg?uselang=fr" TargetMode="External"/><Relationship Id="rId28" Type="http://schemas.openxmlformats.org/officeDocument/2006/relationships/hyperlink" Target="https://fr.wikipedia.org/wiki/Adresse_%C3%A9lectronique" TargetMode="External"/><Relationship Id="rId36" Type="http://schemas.openxmlformats.org/officeDocument/2006/relationships/hyperlink" Target="mailto:johndoe@example.com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fr.wikipedia.org/wiki/%C3%89tats-Unis" TargetMode="External"/><Relationship Id="rId31" Type="http://schemas.openxmlformats.org/officeDocument/2006/relationships/hyperlink" Target="http://www.ccm.net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tools.ietf.org/html/rfc20" TargetMode="External"/><Relationship Id="rId22" Type="http://schemas.openxmlformats.org/officeDocument/2006/relationships/hyperlink" Target="https://fr.wikipedia.org/wiki/Suisse" TargetMode="External"/><Relationship Id="rId27" Type="http://schemas.openxmlformats.org/officeDocument/2006/relationships/hyperlink" Target="https://www.indicatifs.fr/suisse" TargetMode="External"/><Relationship Id="rId30" Type="http://schemas.openxmlformats.org/officeDocument/2006/relationships/image" Target="media/image6.PNG"/><Relationship Id="rId35" Type="http://schemas.openxmlformats.org/officeDocument/2006/relationships/hyperlink" Target="https://www.yakaferci.com/definition/charset/24" TargetMode="External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hyperlink" Target="https://fr.wikipedia.org/wiki/Format_de_donn%C3%A9es" TargetMode="External"/><Relationship Id="rId17" Type="http://schemas.openxmlformats.org/officeDocument/2006/relationships/hyperlink" Target="https://commons.wikimedia.org/wiki/File:Flag_of_the_United_States.svg?uselang=fr" TargetMode="External"/><Relationship Id="rId25" Type="http://schemas.openxmlformats.org/officeDocument/2006/relationships/hyperlink" Target="https://fr.wikipedia.org/wiki/Br%C3%A9sil" TargetMode="External"/><Relationship Id="rId33" Type="http://schemas.openxmlformats.org/officeDocument/2006/relationships/hyperlink" Target="https://www.commentcamarche.net/contents/542-qu-est-ce-qu-une-url" TargetMode="External"/><Relationship Id="rId38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2A91999541744348288AC68745EE3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BE4E5E-4ED5-4887-9623-93EA67E78599}"/>
      </w:docPartPr>
      <w:docPartBody>
        <w:p w:rsidR="003B7C33" w:rsidRDefault="000E0D66">
          <w:r w:rsidRPr="00C6223F">
            <w:rPr>
              <w:rStyle w:val="Textedelespacerserv"/>
            </w:rPr>
            <w:t>[Auteur ]</w:t>
          </w:r>
        </w:p>
      </w:docPartBody>
    </w:docPart>
    <w:docPart>
      <w:docPartPr>
        <w:name w:val="091CB300D49844E1B00C1EC4AB7E3C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020723-236D-4133-8F0F-BF8F44F81DD1}"/>
      </w:docPartPr>
      <w:docPartBody>
        <w:p w:rsidR="00C06EAD" w:rsidRDefault="000346C6" w:rsidP="000346C6">
          <w:pPr>
            <w:pStyle w:val="091CB300D49844E1B00C1EC4AB7E3CAF"/>
          </w:pPr>
          <w:r w:rsidRPr="00C6223F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66"/>
    <w:rsid w:val="000346C6"/>
    <w:rsid w:val="0009361A"/>
    <w:rsid w:val="000E0D66"/>
    <w:rsid w:val="00124390"/>
    <w:rsid w:val="001A678E"/>
    <w:rsid w:val="003B7C33"/>
    <w:rsid w:val="007735F8"/>
    <w:rsid w:val="007910AC"/>
    <w:rsid w:val="007F4DCB"/>
    <w:rsid w:val="008B1E04"/>
    <w:rsid w:val="00BF111C"/>
    <w:rsid w:val="00C06EAD"/>
    <w:rsid w:val="00EF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0D66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346C6"/>
    <w:rPr>
      <w:color w:val="808080"/>
    </w:rPr>
  </w:style>
  <w:style w:type="paragraph" w:customStyle="1" w:styleId="091CB300D49844E1B00C1EC4AB7E3CAF">
    <w:name w:val="091CB300D49844E1B00C1EC4AB7E3CAF"/>
    <w:rsid w:val="000346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02D79-02E6-4F5C-AC75-92553F84A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8</Pages>
  <Words>1461</Words>
  <Characters>8040</Characters>
  <Application>Microsoft Office Word</Application>
  <DocSecurity>0</DocSecurity>
  <Lines>67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Ledda Anthony</dc:creator>
  <cp:keywords/>
  <dc:description/>
  <cp:lastModifiedBy>Anthony Ledda</cp:lastModifiedBy>
  <cp:revision>64</cp:revision>
  <cp:lastPrinted>2019-09-11T22:52:00Z</cp:lastPrinted>
  <dcterms:created xsi:type="dcterms:W3CDTF">2019-09-01T09:16:00Z</dcterms:created>
  <dcterms:modified xsi:type="dcterms:W3CDTF">2019-09-17T20:58:00Z</dcterms:modified>
</cp:coreProperties>
</file>